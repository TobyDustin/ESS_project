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6BE6D" w14:textId="6662D838"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7E215B3" w14:textId="1B3F4C67" w:rsidR="00A52ED8" w:rsidRDefault="00A52ED8" w:rsidP="00A52ED8">
      <w:pPr>
        <w:pStyle w:val="Title"/>
      </w:pPr>
      <w:r>
        <w:t xml:space="preserve">Log books and task list </w:t>
      </w:r>
    </w:p>
    <w:p w14:paraId="7F844684" w14:textId="3017C723" w:rsidR="00C6554A" w:rsidRDefault="00C6554A" w:rsidP="00C6554A">
      <w:pPr>
        <w:pStyle w:val="Title"/>
      </w:pPr>
    </w:p>
    <w:p w14:paraId="5618E33F" w14:textId="77777777" w:rsidR="00A52ED8" w:rsidRDefault="00A52ED8" w:rsidP="00C6554A">
      <w:pPr>
        <w:pStyle w:val="ContactInfo"/>
      </w:pPr>
      <w:r>
        <w:t>Gisylia Geyoro, Troy Smith, Toby Dustin, Shashank Nehra | engineering software systems |</w:t>
      </w:r>
      <w:r w:rsidRPr="00D5413C">
        <w:t xml:space="preserve"> </w:t>
      </w:r>
      <w:r>
        <w:t xml:space="preserve">3 May </w:t>
      </w:r>
      <w:r>
        <w:t>2018</w:t>
      </w:r>
    </w:p>
    <w:p w14:paraId="17842C90" w14:textId="77777777" w:rsidR="00A52ED8" w:rsidRDefault="00A52ED8">
      <w:r>
        <w:br w:type="page"/>
      </w:r>
    </w:p>
    <w:sdt>
      <w:sdtPr>
        <w:id w:val="-2098013908"/>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1CFE9225" w14:textId="0D1A353F" w:rsidR="00A52ED8" w:rsidRDefault="00A52ED8">
          <w:pPr>
            <w:pStyle w:val="TOCHeading"/>
          </w:pPr>
          <w:r>
            <w:t>Contents</w:t>
          </w:r>
        </w:p>
        <w:p w14:paraId="0FA9DEC5" w14:textId="28EF40FE" w:rsidR="00FB4297" w:rsidRDefault="00A52ED8">
          <w:pPr>
            <w:pStyle w:val="TOC1"/>
            <w:tabs>
              <w:tab w:val="right" w:leader="dot" w:pos="8630"/>
            </w:tabs>
            <w:rPr>
              <w:noProof/>
            </w:rPr>
          </w:pPr>
          <w:r>
            <w:fldChar w:fldCharType="begin"/>
          </w:r>
          <w:r>
            <w:instrText xml:space="preserve"> TOC \o "1-3" \h \z \u </w:instrText>
          </w:r>
          <w:r>
            <w:fldChar w:fldCharType="separate"/>
          </w:r>
          <w:hyperlink w:anchor="_Toc513199732" w:history="1">
            <w:r w:rsidR="00FB4297" w:rsidRPr="004D52EA">
              <w:rPr>
                <w:rStyle w:val="Hyperlink"/>
                <w:noProof/>
              </w:rPr>
              <w:t>Introduction</w:t>
            </w:r>
            <w:r w:rsidR="00FB4297">
              <w:rPr>
                <w:noProof/>
                <w:webHidden/>
              </w:rPr>
              <w:tab/>
            </w:r>
            <w:r w:rsidR="00FB4297">
              <w:rPr>
                <w:noProof/>
                <w:webHidden/>
              </w:rPr>
              <w:fldChar w:fldCharType="begin"/>
            </w:r>
            <w:r w:rsidR="00FB4297">
              <w:rPr>
                <w:noProof/>
                <w:webHidden/>
              </w:rPr>
              <w:instrText xml:space="preserve"> PAGEREF _Toc513199732 \h </w:instrText>
            </w:r>
            <w:r w:rsidR="00FB4297">
              <w:rPr>
                <w:noProof/>
                <w:webHidden/>
              </w:rPr>
            </w:r>
            <w:r w:rsidR="00FB4297">
              <w:rPr>
                <w:noProof/>
                <w:webHidden/>
              </w:rPr>
              <w:fldChar w:fldCharType="separate"/>
            </w:r>
            <w:r w:rsidR="00FB4297">
              <w:rPr>
                <w:noProof/>
                <w:webHidden/>
              </w:rPr>
              <w:t>2</w:t>
            </w:r>
            <w:r w:rsidR="00FB4297">
              <w:rPr>
                <w:noProof/>
                <w:webHidden/>
              </w:rPr>
              <w:fldChar w:fldCharType="end"/>
            </w:r>
          </w:hyperlink>
        </w:p>
        <w:p w14:paraId="02D3E1D2" w14:textId="4252D3FD" w:rsidR="00FB4297" w:rsidRDefault="00FB4297">
          <w:pPr>
            <w:pStyle w:val="TOC1"/>
            <w:tabs>
              <w:tab w:val="right" w:leader="dot" w:pos="8630"/>
            </w:tabs>
            <w:rPr>
              <w:noProof/>
            </w:rPr>
          </w:pPr>
          <w:hyperlink w:anchor="_Toc513199733" w:history="1">
            <w:r w:rsidRPr="004D52EA">
              <w:rPr>
                <w:rStyle w:val="Hyperlink"/>
                <w:rFonts w:eastAsia="Times New Roman"/>
                <w:noProof/>
                <w:lang w:eastAsia="en-GB"/>
              </w:rPr>
              <w:t>Group task list</w:t>
            </w:r>
            <w:r>
              <w:rPr>
                <w:noProof/>
                <w:webHidden/>
              </w:rPr>
              <w:tab/>
            </w:r>
            <w:r>
              <w:rPr>
                <w:noProof/>
                <w:webHidden/>
              </w:rPr>
              <w:fldChar w:fldCharType="begin"/>
            </w:r>
            <w:r>
              <w:rPr>
                <w:noProof/>
                <w:webHidden/>
              </w:rPr>
              <w:instrText xml:space="preserve"> PAGEREF _Toc513199733 \h </w:instrText>
            </w:r>
            <w:r>
              <w:rPr>
                <w:noProof/>
                <w:webHidden/>
              </w:rPr>
            </w:r>
            <w:r>
              <w:rPr>
                <w:noProof/>
                <w:webHidden/>
              </w:rPr>
              <w:fldChar w:fldCharType="separate"/>
            </w:r>
            <w:r>
              <w:rPr>
                <w:noProof/>
                <w:webHidden/>
              </w:rPr>
              <w:t>3</w:t>
            </w:r>
            <w:r>
              <w:rPr>
                <w:noProof/>
                <w:webHidden/>
              </w:rPr>
              <w:fldChar w:fldCharType="end"/>
            </w:r>
          </w:hyperlink>
        </w:p>
        <w:p w14:paraId="158AD5E3" w14:textId="237CE5EB" w:rsidR="00FB4297" w:rsidRDefault="00FB4297">
          <w:pPr>
            <w:pStyle w:val="TOC3"/>
            <w:tabs>
              <w:tab w:val="right" w:leader="dot" w:pos="8630"/>
            </w:tabs>
            <w:rPr>
              <w:rFonts w:eastAsiaTheme="minorEastAsia"/>
              <w:noProof/>
              <w:color w:val="auto"/>
              <w:lang w:val="en-GB" w:eastAsia="en-GB"/>
            </w:rPr>
          </w:pPr>
          <w:hyperlink w:anchor="_Toc513199734" w:history="1">
            <w:r w:rsidRPr="004D52EA">
              <w:rPr>
                <w:rStyle w:val="Hyperlink"/>
                <w:noProof/>
              </w:rPr>
              <w:t>Log book 1 25th January</w:t>
            </w:r>
            <w:r>
              <w:rPr>
                <w:noProof/>
                <w:webHidden/>
              </w:rPr>
              <w:tab/>
            </w:r>
            <w:r>
              <w:rPr>
                <w:noProof/>
                <w:webHidden/>
              </w:rPr>
              <w:fldChar w:fldCharType="begin"/>
            </w:r>
            <w:r>
              <w:rPr>
                <w:noProof/>
                <w:webHidden/>
              </w:rPr>
              <w:instrText xml:space="preserve"> PAGEREF _Toc513199734 \h </w:instrText>
            </w:r>
            <w:r>
              <w:rPr>
                <w:noProof/>
                <w:webHidden/>
              </w:rPr>
            </w:r>
            <w:r>
              <w:rPr>
                <w:noProof/>
                <w:webHidden/>
              </w:rPr>
              <w:fldChar w:fldCharType="separate"/>
            </w:r>
            <w:r>
              <w:rPr>
                <w:noProof/>
                <w:webHidden/>
              </w:rPr>
              <w:t>6</w:t>
            </w:r>
            <w:r>
              <w:rPr>
                <w:noProof/>
                <w:webHidden/>
              </w:rPr>
              <w:fldChar w:fldCharType="end"/>
            </w:r>
          </w:hyperlink>
        </w:p>
        <w:p w14:paraId="0A3C1979" w14:textId="0CDFB756" w:rsidR="00FB4297" w:rsidRDefault="00FB4297">
          <w:pPr>
            <w:pStyle w:val="TOC3"/>
            <w:tabs>
              <w:tab w:val="right" w:leader="dot" w:pos="8630"/>
            </w:tabs>
            <w:rPr>
              <w:rFonts w:eastAsiaTheme="minorEastAsia"/>
              <w:noProof/>
              <w:color w:val="auto"/>
              <w:lang w:val="en-GB" w:eastAsia="en-GB"/>
            </w:rPr>
          </w:pPr>
          <w:hyperlink w:anchor="_Toc513199735" w:history="1">
            <w:r w:rsidRPr="004D52EA">
              <w:rPr>
                <w:rStyle w:val="Hyperlink"/>
                <w:rFonts w:eastAsia="Times New Roman"/>
                <w:noProof/>
                <w:lang w:eastAsia="en-GB"/>
              </w:rPr>
              <w:t>Log book 2 1st February</w:t>
            </w:r>
            <w:r>
              <w:rPr>
                <w:noProof/>
                <w:webHidden/>
              </w:rPr>
              <w:tab/>
            </w:r>
            <w:r>
              <w:rPr>
                <w:noProof/>
                <w:webHidden/>
              </w:rPr>
              <w:fldChar w:fldCharType="begin"/>
            </w:r>
            <w:r>
              <w:rPr>
                <w:noProof/>
                <w:webHidden/>
              </w:rPr>
              <w:instrText xml:space="preserve"> PAGEREF _Toc513199735 \h </w:instrText>
            </w:r>
            <w:r>
              <w:rPr>
                <w:noProof/>
                <w:webHidden/>
              </w:rPr>
            </w:r>
            <w:r>
              <w:rPr>
                <w:noProof/>
                <w:webHidden/>
              </w:rPr>
              <w:fldChar w:fldCharType="separate"/>
            </w:r>
            <w:r>
              <w:rPr>
                <w:noProof/>
                <w:webHidden/>
              </w:rPr>
              <w:t>7</w:t>
            </w:r>
            <w:r>
              <w:rPr>
                <w:noProof/>
                <w:webHidden/>
              </w:rPr>
              <w:fldChar w:fldCharType="end"/>
            </w:r>
          </w:hyperlink>
        </w:p>
        <w:p w14:paraId="3EA9DD52" w14:textId="793DA2D5" w:rsidR="00FB4297" w:rsidRDefault="00FB4297">
          <w:pPr>
            <w:pStyle w:val="TOC3"/>
            <w:tabs>
              <w:tab w:val="right" w:leader="dot" w:pos="8630"/>
            </w:tabs>
            <w:rPr>
              <w:rFonts w:eastAsiaTheme="minorEastAsia"/>
              <w:noProof/>
              <w:color w:val="auto"/>
              <w:lang w:val="en-GB" w:eastAsia="en-GB"/>
            </w:rPr>
          </w:pPr>
          <w:hyperlink w:anchor="_Toc513199736" w:history="1">
            <w:r w:rsidRPr="004D52EA">
              <w:rPr>
                <w:rStyle w:val="Hyperlink"/>
                <w:noProof/>
              </w:rPr>
              <w:t>Log book 3 8th February</w:t>
            </w:r>
            <w:r>
              <w:rPr>
                <w:noProof/>
                <w:webHidden/>
              </w:rPr>
              <w:tab/>
            </w:r>
            <w:r>
              <w:rPr>
                <w:noProof/>
                <w:webHidden/>
              </w:rPr>
              <w:fldChar w:fldCharType="begin"/>
            </w:r>
            <w:r>
              <w:rPr>
                <w:noProof/>
                <w:webHidden/>
              </w:rPr>
              <w:instrText xml:space="preserve"> PAGEREF _Toc513199736 \h </w:instrText>
            </w:r>
            <w:r>
              <w:rPr>
                <w:noProof/>
                <w:webHidden/>
              </w:rPr>
            </w:r>
            <w:r>
              <w:rPr>
                <w:noProof/>
                <w:webHidden/>
              </w:rPr>
              <w:fldChar w:fldCharType="separate"/>
            </w:r>
            <w:r>
              <w:rPr>
                <w:noProof/>
                <w:webHidden/>
              </w:rPr>
              <w:t>10</w:t>
            </w:r>
            <w:r>
              <w:rPr>
                <w:noProof/>
                <w:webHidden/>
              </w:rPr>
              <w:fldChar w:fldCharType="end"/>
            </w:r>
          </w:hyperlink>
        </w:p>
        <w:p w14:paraId="159C6CA2" w14:textId="5B5B0363" w:rsidR="00FB4297" w:rsidRDefault="00FB4297">
          <w:pPr>
            <w:pStyle w:val="TOC3"/>
            <w:tabs>
              <w:tab w:val="right" w:leader="dot" w:pos="8630"/>
            </w:tabs>
            <w:rPr>
              <w:rFonts w:eastAsiaTheme="minorEastAsia"/>
              <w:noProof/>
              <w:color w:val="auto"/>
              <w:lang w:val="en-GB" w:eastAsia="en-GB"/>
            </w:rPr>
          </w:pPr>
          <w:hyperlink w:anchor="_Toc513199737" w:history="1">
            <w:r w:rsidRPr="004D52EA">
              <w:rPr>
                <w:rStyle w:val="Hyperlink"/>
                <w:noProof/>
              </w:rPr>
              <w:t>Log book 4 9th February</w:t>
            </w:r>
            <w:r>
              <w:rPr>
                <w:noProof/>
                <w:webHidden/>
              </w:rPr>
              <w:tab/>
            </w:r>
            <w:r>
              <w:rPr>
                <w:noProof/>
                <w:webHidden/>
              </w:rPr>
              <w:fldChar w:fldCharType="begin"/>
            </w:r>
            <w:r>
              <w:rPr>
                <w:noProof/>
                <w:webHidden/>
              </w:rPr>
              <w:instrText xml:space="preserve"> PAGEREF _Toc513199737 \h </w:instrText>
            </w:r>
            <w:r>
              <w:rPr>
                <w:noProof/>
                <w:webHidden/>
              </w:rPr>
            </w:r>
            <w:r>
              <w:rPr>
                <w:noProof/>
                <w:webHidden/>
              </w:rPr>
              <w:fldChar w:fldCharType="separate"/>
            </w:r>
            <w:r>
              <w:rPr>
                <w:noProof/>
                <w:webHidden/>
              </w:rPr>
              <w:t>12</w:t>
            </w:r>
            <w:r>
              <w:rPr>
                <w:noProof/>
                <w:webHidden/>
              </w:rPr>
              <w:fldChar w:fldCharType="end"/>
            </w:r>
          </w:hyperlink>
        </w:p>
        <w:p w14:paraId="2D002E29" w14:textId="0AC215AF" w:rsidR="00FB4297" w:rsidRDefault="00FB4297">
          <w:pPr>
            <w:pStyle w:val="TOC3"/>
            <w:tabs>
              <w:tab w:val="right" w:leader="dot" w:pos="8630"/>
            </w:tabs>
            <w:rPr>
              <w:rFonts w:eastAsiaTheme="minorEastAsia"/>
              <w:noProof/>
              <w:color w:val="auto"/>
              <w:lang w:val="en-GB" w:eastAsia="en-GB"/>
            </w:rPr>
          </w:pPr>
          <w:hyperlink w:anchor="_Toc513199738" w:history="1">
            <w:r w:rsidRPr="004D52EA">
              <w:rPr>
                <w:rStyle w:val="Hyperlink"/>
                <w:rFonts w:eastAsia="Times New Roman"/>
                <w:noProof/>
                <w:lang w:eastAsia="en-GB"/>
              </w:rPr>
              <w:t>Log book 5 15th February</w:t>
            </w:r>
            <w:r>
              <w:rPr>
                <w:noProof/>
                <w:webHidden/>
              </w:rPr>
              <w:tab/>
            </w:r>
            <w:r>
              <w:rPr>
                <w:noProof/>
                <w:webHidden/>
              </w:rPr>
              <w:fldChar w:fldCharType="begin"/>
            </w:r>
            <w:r>
              <w:rPr>
                <w:noProof/>
                <w:webHidden/>
              </w:rPr>
              <w:instrText xml:space="preserve"> PAGEREF _Toc513199738 \h </w:instrText>
            </w:r>
            <w:r>
              <w:rPr>
                <w:noProof/>
                <w:webHidden/>
              </w:rPr>
            </w:r>
            <w:r>
              <w:rPr>
                <w:noProof/>
                <w:webHidden/>
              </w:rPr>
              <w:fldChar w:fldCharType="separate"/>
            </w:r>
            <w:r>
              <w:rPr>
                <w:noProof/>
                <w:webHidden/>
              </w:rPr>
              <w:t>14</w:t>
            </w:r>
            <w:r>
              <w:rPr>
                <w:noProof/>
                <w:webHidden/>
              </w:rPr>
              <w:fldChar w:fldCharType="end"/>
            </w:r>
          </w:hyperlink>
        </w:p>
        <w:p w14:paraId="7AF7B448" w14:textId="05255E6A" w:rsidR="00FB4297" w:rsidRDefault="00FB4297">
          <w:pPr>
            <w:pStyle w:val="TOC3"/>
            <w:tabs>
              <w:tab w:val="right" w:leader="dot" w:pos="8630"/>
            </w:tabs>
            <w:rPr>
              <w:rFonts w:eastAsiaTheme="minorEastAsia"/>
              <w:noProof/>
              <w:color w:val="auto"/>
              <w:lang w:val="en-GB" w:eastAsia="en-GB"/>
            </w:rPr>
          </w:pPr>
          <w:hyperlink w:anchor="_Toc513199739" w:history="1">
            <w:r w:rsidRPr="004D52EA">
              <w:rPr>
                <w:rStyle w:val="Hyperlink"/>
                <w:rFonts w:eastAsia="Times New Roman"/>
                <w:noProof/>
                <w:lang w:eastAsia="en-GB"/>
              </w:rPr>
              <w:t>Log book 6 22nd February</w:t>
            </w:r>
            <w:r>
              <w:rPr>
                <w:noProof/>
                <w:webHidden/>
              </w:rPr>
              <w:tab/>
            </w:r>
            <w:r>
              <w:rPr>
                <w:noProof/>
                <w:webHidden/>
              </w:rPr>
              <w:fldChar w:fldCharType="begin"/>
            </w:r>
            <w:r>
              <w:rPr>
                <w:noProof/>
                <w:webHidden/>
              </w:rPr>
              <w:instrText xml:space="preserve"> PAGEREF _Toc513199739 \h </w:instrText>
            </w:r>
            <w:r>
              <w:rPr>
                <w:noProof/>
                <w:webHidden/>
              </w:rPr>
            </w:r>
            <w:r>
              <w:rPr>
                <w:noProof/>
                <w:webHidden/>
              </w:rPr>
              <w:fldChar w:fldCharType="separate"/>
            </w:r>
            <w:r>
              <w:rPr>
                <w:noProof/>
                <w:webHidden/>
              </w:rPr>
              <w:t>15</w:t>
            </w:r>
            <w:r>
              <w:rPr>
                <w:noProof/>
                <w:webHidden/>
              </w:rPr>
              <w:fldChar w:fldCharType="end"/>
            </w:r>
          </w:hyperlink>
        </w:p>
        <w:p w14:paraId="0BCC22C0" w14:textId="07CE8CEE" w:rsidR="00FB4297" w:rsidRDefault="00FB4297">
          <w:pPr>
            <w:pStyle w:val="TOC3"/>
            <w:tabs>
              <w:tab w:val="right" w:leader="dot" w:pos="8630"/>
            </w:tabs>
            <w:rPr>
              <w:rFonts w:eastAsiaTheme="minorEastAsia"/>
              <w:noProof/>
              <w:color w:val="auto"/>
              <w:lang w:val="en-GB" w:eastAsia="en-GB"/>
            </w:rPr>
          </w:pPr>
          <w:hyperlink w:anchor="_Toc513199740" w:history="1">
            <w:r w:rsidRPr="004D52EA">
              <w:rPr>
                <w:rStyle w:val="Hyperlink"/>
                <w:rFonts w:eastAsia="Times New Roman"/>
                <w:noProof/>
                <w:lang w:eastAsia="en-GB"/>
              </w:rPr>
              <w:t>Log book 7 8th March 2018</w:t>
            </w:r>
            <w:r>
              <w:rPr>
                <w:noProof/>
                <w:webHidden/>
              </w:rPr>
              <w:tab/>
            </w:r>
            <w:r>
              <w:rPr>
                <w:noProof/>
                <w:webHidden/>
              </w:rPr>
              <w:fldChar w:fldCharType="begin"/>
            </w:r>
            <w:r>
              <w:rPr>
                <w:noProof/>
                <w:webHidden/>
              </w:rPr>
              <w:instrText xml:space="preserve"> PAGEREF _Toc513199740 \h </w:instrText>
            </w:r>
            <w:r>
              <w:rPr>
                <w:noProof/>
                <w:webHidden/>
              </w:rPr>
            </w:r>
            <w:r>
              <w:rPr>
                <w:noProof/>
                <w:webHidden/>
              </w:rPr>
              <w:fldChar w:fldCharType="separate"/>
            </w:r>
            <w:r>
              <w:rPr>
                <w:noProof/>
                <w:webHidden/>
              </w:rPr>
              <w:t>16</w:t>
            </w:r>
            <w:r>
              <w:rPr>
                <w:noProof/>
                <w:webHidden/>
              </w:rPr>
              <w:fldChar w:fldCharType="end"/>
            </w:r>
          </w:hyperlink>
        </w:p>
        <w:p w14:paraId="315DC524" w14:textId="3D4C6D6F" w:rsidR="00FB4297" w:rsidRDefault="00FB4297">
          <w:pPr>
            <w:pStyle w:val="TOC3"/>
            <w:tabs>
              <w:tab w:val="right" w:leader="dot" w:pos="8630"/>
            </w:tabs>
            <w:rPr>
              <w:rFonts w:eastAsiaTheme="minorEastAsia"/>
              <w:noProof/>
              <w:color w:val="auto"/>
              <w:lang w:val="en-GB" w:eastAsia="en-GB"/>
            </w:rPr>
          </w:pPr>
          <w:hyperlink w:anchor="_Toc513199741" w:history="1">
            <w:r w:rsidRPr="004D52EA">
              <w:rPr>
                <w:rStyle w:val="Hyperlink"/>
                <w:noProof/>
              </w:rPr>
              <w:t>Log book 8 13th April</w:t>
            </w:r>
            <w:r>
              <w:rPr>
                <w:noProof/>
                <w:webHidden/>
              </w:rPr>
              <w:tab/>
            </w:r>
            <w:r>
              <w:rPr>
                <w:noProof/>
                <w:webHidden/>
              </w:rPr>
              <w:fldChar w:fldCharType="begin"/>
            </w:r>
            <w:r>
              <w:rPr>
                <w:noProof/>
                <w:webHidden/>
              </w:rPr>
              <w:instrText xml:space="preserve"> PAGEREF _Toc513199741 \h </w:instrText>
            </w:r>
            <w:r>
              <w:rPr>
                <w:noProof/>
                <w:webHidden/>
              </w:rPr>
            </w:r>
            <w:r>
              <w:rPr>
                <w:noProof/>
                <w:webHidden/>
              </w:rPr>
              <w:fldChar w:fldCharType="separate"/>
            </w:r>
            <w:r>
              <w:rPr>
                <w:noProof/>
                <w:webHidden/>
              </w:rPr>
              <w:t>17</w:t>
            </w:r>
            <w:r>
              <w:rPr>
                <w:noProof/>
                <w:webHidden/>
              </w:rPr>
              <w:fldChar w:fldCharType="end"/>
            </w:r>
          </w:hyperlink>
        </w:p>
        <w:p w14:paraId="7560C20D" w14:textId="0025DDF3" w:rsidR="00FB4297" w:rsidRDefault="00FB4297">
          <w:pPr>
            <w:pStyle w:val="TOC3"/>
            <w:tabs>
              <w:tab w:val="right" w:leader="dot" w:pos="8630"/>
            </w:tabs>
            <w:rPr>
              <w:rFonts w:eastAsiaTheme="minorEastAsia"/>
              <w:noProof/>
              <w:color w:val="auto"/>
              <w:lang w:val="en-GB" w:eastAsia="en-GB"/>
            </w:rPr>
          </w:pPr>
          <w:hyperlink w:anchor="_Toc513199742" w:history="1">
            <w:r w:rsidRPr="004D52EA">
              <w:rPr>
                <w:rStyle w:val="Hyperlink"/>
                <w:rFonts w:eastAsia="Times New Roman"/>
                <w:noProof/>
                <w:lang w:eastAsia="en-GB"/>
              </w:rPr>
              <w:t>Log book 9 19th April</w:t>
            </w:r>
            <w:r>
              <w:rPr>
                <w:noProof/>
                <w:webHidden/>
              </w:rPr>
              <w:tab/>
            </w:r>
            <w:r>
              <w:rPr>
                <w:noProof/>
                <w:webHidden/>
              </w:rPr>
              <w:fldChar w:fldCharType="begin"/>
            </w:r>
            <w:r>
              <w:rPr>
                <w:noProof/>
                <w:webHidden/>
              </w:rPr>
              <w:instrText xml:space="preserve"> PAGEREF _Toc513199742 \h </w:instrText>
            </w:r>
            <w:r>
              <w:rPr>
                <w:noProof/>
                <w:webHidden/>
              </w:rPr>
            </w:r>
            <w:r>
              <w:rPr>
                <w:noProof/>
                <w:webHidden/>
              </w:rPr>
              <w:fldChar w:fldCharType="separate"/>
            </w:r>
            <w:r>
              <w:rPr>
                <w:noProof/>
                <w:webHidden/>
              </w:rPr>
              <w:t>17</w:t>
            </w:r>
            <w:r>
              <w:rPr>
                <w:noProof/>
                <w:webHidden/>
              </w:rPr>
              <w:fldChar w:fldCharType="end"/>
            </w:r>
          </w:hyperlink>
        </w:p>
        <w:p w14:paraId="1C0173F9" w14:textId="6577AE1C" w:rsidR="00FB4297" w:rsidRDefault="00FB4297">
          <w:pPr>
            <w:pStyle w:val="TOC3"/>
            <w:tabs>
              <w:tab w:val="right" w:leader="dot" w:pos="8630"/>
            </w:tabs>
            <w:rPr>
              <w:rFonts w:eastAsiaTheme="minorEastAsia"/>
              <w:noProof/>
              <w:color w:val="auto"/>
              <w:lang w:val="en-GB" w:eastAsia="en-GB"/>
            </w:rPr>
          </w:pPr>
          <w:hyperlink w:anchor="_Toc513199743" w:history="1">
            <w:r w:rsidRPr="004D52EA">
              <w:rPr>
                <w:rStyle w:val="Hyperlink"/>
                <w:rFonts w:eastAsia="Times New Roman"/>
                <w:noProof/>
                <w:lang w:eastAsia="en-GB"/>
              </w:rPr>
              <w:t>Log book 10 1st May</w:t>
            </w:r>
            <w:r>
              <w:rPr>
                <w:noProof/>
                <w:webHidden/>
              </w:rPr>
              <w:tab/>
            </w:r>
            <w:r>
              <w:rPr>
                <w:noProof/>
                <w:webHidden/>
              </w:rPr>
              <w:fldChar w:fldCharType="begin"/>
            </w:r>
            <w:r>
              <w:rPr>
                <w:noProof/>
                <w:webHidden/>
              </w:rPr>
              <w:instrText xml:space="preserve"> PAGEREF _Toc513199743 \h </w:instrText>
            </w:r>
            <w:r>
              <w:rPr>
                <w:noProof/>
                <w:webHidden/>
              </w:rPr>
            </w:r>
            <w:r>
              <w:rPr>
                <w:noProof/>
                <w:webHidden/>
              </w:rPr>
              <w:fldChar w:fldCharType="separate"/>
            </w:r>
            <w:r>
              <w:rPr>
                <w:noProof/>
                <w:webHidden/>
              </w:rPr>
              <w:t>18</w:t>
            </w:r>
            <w:r>
              <w:rPr>
                <w:noProof/>
                <w:webHidden/>
              </w:rPr>
              <w:fldChar w:fldCharType="end"/>
            </w:r>
          </w:hyperlink>
        </w:p>
        <w:p w14:paraId="6D395487" w14:textId="60BEB81B" w:rsidR="00A52ED8" w:rsidRDefault="00A52ED8">
          <w:r>
            <w:rPr>
              <w:b/>
              <w:bCs/>
              <w:noProof/>
            </w:rPr>
            <w:fldChar w:fldCharType="end"/>
          </w:r>
        </w:p>
      </w:sdtContent>
    </w:sdt>
    <w:p w14:paraId="555C8108" w14:textId="13D2C2B4" w:rsidR="00C6554A" w:rsidRDefault="00C6554A" w:rsidP="00C6554A">
      <w:pPr>
        <w:pStyle w:val="ContactInfo"/>
      </w:pPr>
      <w:r>
        <w:br w:type="page"/>
      </w:r>
    </w:p>
    <w:p w14:paraId="065BFAF0" w14:textId="42FB6C83" w:rsidR="00A52ED8" w:rsidRPr="00BB35F2" w:rsidRDefault="00FB4297" w:rsidP="00FB4297">
      <w:pPr>
        <w:pStyle w:val="Heading1"/>
      </w:pPr>
      <w:bookmarkStart w:id="5" w:name="_Toc513199732"/>
      <w:r>
        <w:lastRenderedPageBreak/>
        <w:t>Introduction</w:t>
      </w:r>
      <w:bookmarkEnd w:id="5"/>
      <w:r>
        <w:t xml:space="preserve"> </w:t>
      </w:r>
    </w:p>
    <w:p w14:paraId="11B68908" w14:textId="6272CD29" w:rsidR="00A52ED8" w:rsidRDefault="00A52ED8" w:rsidP="00A52ED8">
      <w:r>
        <w:t xml:space="preserve">We had originally used Microsoft note to keep track of all the work we had to do and had done making it easy to access log books and our work break down structure as this was our designated platform which we used to </w:t>
      </w:r>
      <w:r>
        <w:t>organize</w:t>
      </w:r>
      <w:r>
        <w:t xml:space="preserve"> ourselves </w:t>
      </w:r>
    </w:p>
    <w:p w14:paraId="22B3B916" w14:textId="77777777" w:rsidR="00A52ED8" w:rsidRDefault="00A52ED8" w:rsidP="00A52ED8"/>
    <w:p w14:paraId="63D04CA1" w14:textId="77777777" w:rsidR="00A52ED8" w:rsidRDefault="00A52ED8" w:rsidP="00A52ED8">
      <w:r>
        <w:rPr>
          <w:noProof/>
        </w:rPr>
        <w:drawing>
          <wp:inline distT="0" distB="0" distL="0" distR="0" wp14:anchorId="6E815227" wp14:editId="72398D8A">
            <wp:extent cx="5731510" cy="2087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7880"/>
                    </a:xfrm>
                    <a:prstGeom prst="rect">
                      <a:avLst/>
                    </a:prstGeom>
                  </pic:spPr>
                </pic:pic>
              </a:graphicData>
            </a:graphic>
          </wp:inline>
        </w:drawing>
      </w:r>
    </w:p>
    <w:p w14:paraId="4918B78F" w14:textId="77777777" w:rsidR="00A52ED8" w:rsidRDefault="00A52ED8" w:rsidP="00A52ED8"/>
    <w:p w14:paraId="5446BCDE" w14:textId="77777777" w:rsidR="00A52ED8" w:rsidRDefault="00A52ED8" w:rsidP="00A52ED8">
      <w:r>
        <w:br w:type="page"/>
      </w:r>
    </w:p>
    <w:p w14:paraId="41B75E43" w14:textId="77777777" w:rsidR="00FB4297" w:rsidRDefault="00FB4297" w:rsidP="00FB4297">
      <w:pPr>
        <w:pStyle w:val="Heading1"/>
        <w:rPr>
          <w:rFonts w:eastAsia="Times New Roman"/>
          <w:lang w:eastAsia="en-GB"/>
        </w:rPr>
      </w:pPr>
      <w:bookmarkStart w:id="6" w:name="_Toc513199733"/>
      <w:r>
        <w:rPr>
          <w:rFonts w:eastAsia="Times New Roman"/>
          <w:lang w:eastAsia="en-GB"/>
        </w:rPr>
        <w:lastRenderedPageBreak/>
        <w:t>Group task list</w:t>
      </w:r>
      <w:bookmarkEnd w:id="6"/>
      <w:r>
        <w:rPr>
          <w:rFonts w:eastAsia="Times New Roman"/>
          <w:lang w:eastAsia="en-GB"/>
        </w:rPr>
        <w:t xml:space="preserve"> </w:t>
      </w:r>
    </w:p>
    <w:p w14:paraId="5315A2CE" w14:textId="75617E15"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Project Initiation and Planning - 20</w:t>
      </w:r>
    </w:p>
    <w:p w14:paraId="0C2DAEA8" w14:textId="1E6904A5"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 xml:space="preserve">Belbin Self Perception </w:t>
      </w:r>
      <w:r w:rsidR="00FB4297" w:rsidRPr="00AF0908">
        <w:rPr>
          <w:rFonts w:ascii="Calibri" w:eastAsia="Times New Roman" w:hAnsi="Calibri" w:cs="Times New Roman"/>
          <w:b/>
          <w:bCs/>
          <w:u w:val="single"/>
          <w:lang w:eastAsia="en-GB"/>
        </w:rPr>
        <w:t>Inventory (</w:t>
      </w:r>
      <w:r w:rsidRPr="00AF0908">
        <w:rPr>
          <w:rFonts w:ascii="Calibri" w:eastAsia="Times New Roman" w:hAnsi="Calibri" w:cs="Times New Roman"/>
          <w:b/>
          <w:bCs/>
          <w:u w:val="single"/>
          <w:lang w:eastAsia="en-GB"/>
        </w:rPr>
        <w:t>Gisylia)</w:t>
      </w:r>
    </w:p>
    <w:p w14:paraId="355BF730" w14:textId="7D4131BA"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of team allocation using result (justify if not suitable). </w:t>
      </w:r>
    </w:p>
    <w:p w14:paraId="2426CB26"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24F7CC37" wp14:editId="51620ECE">
            <wp:extent cx="152400" cy="152400"/>
            <wp:effectExtent l="0" t="0" r="0" b="0"/>
            <wp:docPr id="28" name="Picture 2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Justification report of role allocation</w:t>
      </w:r>
    </w:p>
    <w:p w14:paraId="7F4C3B0E"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39DED0D9" wp14:editId="33FEF0C5">
            <wp:extent cx="152400" cy="152400"/>
            <wp:effectExtent l="0" t="0" r="0" b="0"/>
            <wp:docPr id="27" name="Picture 2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Individual test result</w:t>
      </w:r>
    </w:p>
    <w:p w14:paraId="2A828884"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p>
    <w:p w14:paraId="6CBBF050"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b/>
          <w:bCs/>
          <w:u w:val="single"/>
          <w:lang w:eastAsia="en-GB"/>
        </w:rPr>
        <w:t>Concept Map (toby- focus questions)</w:t>
      </w:r>
    </w:p>
    <w:p w14:paraId="00FF2E65"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Robust concept map with adequate focus questions</w:t>
      </w:r>
    </w:p>
    <w:p w14:paraId="127C3F5F" w14:textId="491D9D7D"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of meeting expert concept map with good connectedness etc.  </w:t>
      </w:r>
    </w:p>
    <w:p w14:paraId="4397D037"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56678A89" wp14:editId="5D3A82DC">
            <wp:extent cx="152400" cy="152400"/>
            <wp:effectExtent l="0" t="0" r="0" b="0"/>
            <wp:docPr id="26" name="Picture 2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Project Concept map</w:t>
      </w:r>
    </w:p>
    <w:p w14:paraId="321BAA5E" w14:textId="562D1F41" w:rsidR="00A52ED8" w:rsidRPr="00AF0908" w:rsidRDefault="00FB4297" w:rsidP="00A52ED8">
      <w:pPr>
        <w:spacing w:after="0" w:line="240" w:lineRule="auto"/>
        <w:ind w:left="540" w:hanging="239"/>
        <w:rPr>
          <w:rFonts w:ascii="Calibri" w:eastAsia="Times New Roman" w:hAnsi="Calibri" w:cs="Times New Roman"/>
          <w:color w:val="000000"/>
          <w:lang w:eastAsia="en-GB"/>
        </w:rPr>
      </w:pPr>
      <w:r w:rsidRPr="00A529BD">
        <w:pict w14:anchorId="28EB502F">
          <v:shape id="Picture 25" o:spid="_x0000_i1050" type="#_x0000_t75" alt="To Do" style="width:12pt;height:12pt;visibility:visible;mso-wrap-style:square">
            <v:imagedata r:id="rId9" o:title="To Do"/>
          </v:shape>
        </w:pict>
      </w:r>
      <w:r w:rsidR="00A52ED8" w:rsidRPr="00AF0908">
        <w:rPr>
          <w:rFonts w:ascii="Calibri" w:eastAsia="Times New Roman" w:hAnsi="Calibri" w:cs="Times New Roman"/>
          <w:color w:val="000000"/>
          <w:lang w:eastAsia="en-GB"/>
        </w:rPr>
        <w:t> Focus questions</w:t>
      </w:r>
    </w:p>
    <w:p w14:paraId="0D796B0B" w14:textId="64240DAA" w:rsidR="00A52ED8" w:rsidRPr="00AF0908" w:rsidRDefault="00A52ED8" w:rsidP="00FB4297">
      <w:pPr>
        <w:spacing w:after="0" w:line="240" w:lineRule="auto"/>
        <w:ind w:left="540"/>
        <w:rPr>
          <w:rFonts w:ascii="Calibri" w:eastAsia="Times New Roman" w:hAnsi="Calibri" w:cs="Times New Roman"/>
          <w:lang w:eastAsia="en-GB"/>
        </w:rPr>
      </w:pPr>
      <w:r w:rsidRPr="00AF0908">
        <w:rPr>
          <w:rFonts w:ascii="Calibri" w:eastAsia="Times New Roman" w:hAnsi="Calibri" w:cs="Times New Roman"/>
          <w:lang w:eastAsia="en-GB"/>
        </w:rPr>
        <w:t>  </w:t>
      </w:r>
    </w:p>
    <w:p w14:paraId="060C399A" w14:textId="54C97211"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b/>
          <w:bCs/>
          <w:u w:val="single"/>
          <w:lang w:eastAsia="en-GB"/>
        </w:rPr>
        <w:t xml:space="preserve">Risk Assessment and analysis </w:t>
      </w:r>
      <w:r w:rsidR="00FB4297" w:rsidRPr="00AF0908">
        <w:rPr>
          <w:rFonts w:ascii="Calibri" w:eastAsia="Times New Roman" w:hAnsi="Calibri" w:cs="Times New Roman"/>
          <w:b/>
          <w:bCs/>
          <w:u w:val="single"/>
          <w:lang w:eastAsia="en-GB"/>
        </w:rPr>
        <w:t>table (</w:t>
      </w:r>
      <w:r w:rsidRPr="00AF0908">
        <w:rPr>
          <w:rFonts w:ascii="Calibri" w:eastAsia="Times New Roman" w:hAnsi="Calibri" w:cs="Times New Roman"/>
          <w:b/>
          <w:bCs/>
          <w:u w:val="single"/>
          <w:lang w:eastAsia="en-GB"/>
        </w:rPr>
        <w:t>troy)</w:t>
      </w:r>
    </w:p>
    <w:p w14:paraId="1E0A69B1"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of sophistication in thoughts of risk evaluation.</w:t>
      </w:r>
    </w:p>
    <w:p w14:paraId="10856D3E"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xml:space="preserve">Risk evaluation meets project </w:t>
      </w:r>
    </w:p>
    <w:p w14:paraId="0213B706" w14:textId="102F9410"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of applying a risk technique </w:t>
      </w:r>
    </w:p>
    <w:p w14:paraId="4961049F"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07BC8BA0" wp14:editId="67451B5D">
            <wp:extent cx="152400" cy="152400"/>
            <wp:effectExtent l="0" t="0" r="0" b="0"/>
            <wp:docPr id="24" name="Picture 2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xml:space="preserve"> Risk Analysis table </w:t>
      </w:r>
    </w:p>
    <w:p w14:paraId="29FB1E62"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6137BF5C" wp14:editId="32B520F0">
            <wp:extent cx="152400" cy="152400"/>
            <wp:effectExtent l="0" t="0" r="0" b="0"/>
            <wp:docPr id="23" name="Picture 2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Justification of adopted risk analysis technique</w:t>
      </w:r>
    </w:p>
    <w:p w14:paraId="45554FC9" w14:textId="4C98ECDE"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p>
    <w:p w14:paraId="74E2B752"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b/>
          <w:bCs/>
          <w:u w:val="single"/>
          <w:lang w:eastAsia="en-GB"/>
        </w:rPr>
        <w:t>Project plan and representation</w:t>
      </w:r>
    </w:p>
    <w:p w14:paraId="389FB4CF"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Gantt chart reflects adequate dependencies, reasonable time allocation on tasks</w:t>
      </w:r>
    </w:p>
    <w:p w14:paraId="61E831F4"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PERT diagram reflects reasonable critical paths</w:t>
      </w:r>
    </w:p>
    <w:p w14:paraId="23D145CB"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xml:space="preserve">Sophistication in thoughts of presented WBS </w:t>
      </w:r>
    </w:p>
    <w:p w14:paraId="70EC3FBA" w14:textId="08F2B74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of busy lines and card on Trello board for project team and task management </w:t>
      </w:r>
    </w:p>
    <w:p w14:paraId="3255C6AC"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69BD5BF8" wp14:editId="207E2F8F">
            <wp:extent cx="152400" cy="152400"/>
            <wp:effectExtent l="0" t="0" r="0" b="0"/>
            <wp:docPr id="29" name="Picture 2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Gantt chart</w:t>
      </w:r>
    </w:p>
    <w:p w14:paraId="1FB370F4"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23F33B18" wp14:editId="452EDFC2">
            <wp:extent cx="152400" cy="152400"/>
            <wp:effectExtent l="0" t="0" r="0" b="0"/>
            <wp:docPr id="21" name="Picture 2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Work Breakdown Structure</w:t>
      </w:r>
    </w:p>
    <w:p w14:paraId="42010A85"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324AFFBA" wp14:editId="02414BC8">
            <wp:extent cx="152400" cy="152400"/>
            <wp:effectExtent l="0" t="0" r="0" b="0"/>
            <wp:docPr id="20" name="Picture 2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Trello board for project management</w:t>
      </w:r>
    </w:p>
    <w:p w14:paraId="3CFD6DE7"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1E04D687" wp14:editId="3AA6CC97">
            <wp:extent cx="152400" cy="152400"/>
            <wp:effectExtent l="0" t="0" r="0" b="0"/>
            <wp:docPr id="19" name="Picture 1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PERT chart</w:t>
      </w:r>
    </w:p>
    <w:p w14:paraId="05EF3886" w14:textId="1653EAA1"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00FB4297" w:rsidRPr="00AF0908">
        <w:rPr>
          <w:rFonts w:ascii="Calibri" w:eastAsia="Times New Roman" w:hAnsi="Calibri" w:cs="Times New Roman"/>
          <w:lang w:eastAsia="en-GB"/>
        </w:rPr>
        <w:t>Analysis -</w:t>
      </w:r>
      <w:r w:rsidRPr="00AF0908">
        <w:rPr>
          <w:rFonts w:ascii="Calibri" w:eastAsia="Times New Roman" w:hAnsi="Calibri" w:cs="Times New Roman"/>
          <w:lang w:eastAsia="en-GB"/>
        </w:rPr>
        <w:t xml:space="preserve"> 20</w:t>
      </w:r>
    </w:p>
    <w:p w14:paraId="455821CE"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p>
    <w:p w14:paraId="6115AD5B" w14:textId="0496E7B8"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b/>
          <w:bCs/>
          <w:u w:val="single"/>
          <w:lang w:eastAsia="en-GB"/>
        </w:rPr>
        <w:lastRenderedPageBreak/>
        <w:t xml:space="preserve">System </w:t>
      </w:r>
      <w:r w:rsidR="00FB4297" w:rsidRPr="00AF0908">
        <w:rPr>
          <w:rFonts w:ascii="Calibri" w:eastAsia="Times New Roman" w:hAnsi="Calibri" w:cs="Times New Roman"/>
          <w:b/>
          <w:bCs/>
          <w:u w:val="single"/>
          <w:lang w:eastAsia="en-GB"/>
        </w:rPr>
        <w:t>requirements (</w:t>
      </w:r>
      <w:r w:rsidRPr="00AF0908">
        <w:rPr>
          <w:rFonts w:ascii="Calibri" w:eastAsia="Times New Roman" w:hAnsi="Calibri" w:cs="Times New Roman"/>
          <w:b/>
          <w:bCs/>
          <w:u w:val="single"/>
          <w:lang w:eastAsia="en-GB"/>
        </w:rPr>
        <w:t>toby)</w:t>
      </w:r>
    </w:p>
    <w:p w14:paraId="17A86DE1"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Justification of development methodology</w:t>
      </w:r>
    </w:p>
    <w:p w14:paraId="1D092979" w14:textId="5985C7E5"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xml:space="preserve">Evidence of the requirements meeting system/ </w:t>
      </w:r>
      <w:r w:rsidR="00FB4297" w:rsidRPr="00AF0908">
        <w:rPr>
          <w:rFonts w:ascii="Calibri" w:eastAsia="Times New Roman" w:hAnsi="Calibri" w:cs="Times New Roman"/>
          <w:lang w:eastAsia="en-GB"/>
        </w:rPr>
        <w:t>user’s</w:t>
      </w:r>
      <w:r w:rsidRPr="00AF0908">
        <w:rPr>
          <w:rFonts w:ascii="Calibri" w:eastAsia="Times New Roman" w:hAnsi="Calibri" w:cs="Times New Roman"/>
          <w:lang w:eastAsia="en-GB"/>
        </w:rPr>
        <w:t xml:space="preserve"> expectation </w:t>
      </w:r>
    </w:p>
    <w:p w14:paraId="0388D9FB"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2C039BA4" wp14:editId="2176B3CD">
            <wp:extent cx="152400" cy="152400"/>
            <wp:effectExtent l="0" t="0" r="0" b="0"/>
            <wp:docPr id="18" name="Picture 1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System requirements (functional and non-functional)</w:t>
      </w:r>
    </w:p>
    <w:p w14:paraId="341F2F8D"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61DC956A" wp14:editId="665CEA75">
            <wp:extent cx="152400" cy="152400"/>
            <wp:effectExtent l="0" t="0" r="0" b="0"/>
            <wp:docPr id="17" name="Picture 1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Report of justifying adopted development methodology</w:t>
      </w:r>
    </w:p>
    <w:p w14:paraId="59D95AAA" w14:textId="1C69362C"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System Models (toby)</w:t>
      </w:r>
    </w:p>
    <w:p w14:paraId="02781962"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Presentation of use-case diagram and domain models</w:t>
      </w:r>
    </w:p>
    <w:p w14:paraId="54726E1C"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of translation of requirements into models</w:t>
      </w:r>
    </w:p>
    <w:p w14:paraId="56B2AC1F" w14:textId="0B4FF946"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Justification for adoption of techniques for models such as story boards, class diagrams, sequence diagram, robustness diagram etc. </w:t>
      </w:r>
    </w:p>
    <w:p w14:paraId="1F820152"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159B7A60" wp14:editId="08B26F9F">
            <wp:extent cx="152400" cy="152400"/>
            <wp:effectExtent l="0" t="0" r="0" b="0"/>
            <wp:docPr id="16" name="Picture 1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xml:space="preserve"> System use-case, </w:t>
      </w:r>
    </w:p>
    <w:p w14:paraId="59797B62"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4070E9D3" wp14:editId="46C70CEF">
            <wp:extent cx="152400" cy="152400"/>
            <wp:effectExtent l="0" t="0" r="0" b="0"/>
            <wp:docPr id="15" name="Picture 1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xml:space="preserve"> domain models, </w:t>
      </w:r>
    </w:p>
    <w:p w14:paraId="247F3B37"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5D47F906" wp14:editId="2D2950F8">
            <wp:extent cx="152400" cy="152400"/>
            <wp:effectExtent l="0" t="0" r="0" b="0"/>
            <wp:docPr id="14" name="Picture 1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robustness diagrams,</w:t>
      </w:r>
    </w:p>
    <w:p w14:paraId="400F73F0"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25140240" wp14:editId="0BA72805">
            <wp:extent cx="152400" cy="152400"/>
            <wp:effectExtent l="0" t="0" r="0" b="0"/>
            <wp:docPr id="13" name="Picture 1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Sequence diagrams,</w:t>
      </w:r>
    </w:p>
    <w:p w14:paraId="2BDF988D"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26B70855" wp14:editId="56C7676A">
            <wp:extent cx="152400" cy="152400"/>
            <wp:effectExtent l="0" t="0" r="0" b="0"/>
            <wp:docPr id="12" name="Picture 1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class diagrams</w:t>
      </w:r>
    </w:p>
    <w:p w14:paraId="3BEC354F"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(12)</w:t>
      </w:r>
    </w:p>
    <w:p w14:paraId="42D02112" w14:textId="18023F74"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Design - 20</w:t>
      </w:r>
    </w:p>
    <w:p w14:paraId="7BA93BE6" w14:textId="349FDDD9"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 xml:space="preserve">User </w:t>
      </w:r>
      <w:r w:rsidR="00FB4297" w:rsidRPr="00AF0908">
        <w:rPr>
          <w:rFonts w:ascii="Calibri" w:eastAsia="Times New Roman" w:hAnsi="Calibri" w:cs="Times New Roman"/>
          <w:b/>
          <w:bCs/>
          <w:u w:val="single"/>
          <w:lang w:eastAsia="en-GB"/>
        </w:rPr>
        <w:t>Interface (Gisylia)</w:t>
      </w:r>
    </w:p>
    <w:p w14:paraId="128968C9" w14:textId="73D1E4E4"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Good aesthetic and clean user interface</w:t>
      </w:r>
    </w:p>
    <w:p w14:paraId="3C859254"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Easy to use/suitable controls (Button etc.)</w:t>
      </w:r>
    </w:p>
    <w:p w14:paraId="49908782" w14:textId="3B5F557E"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Easy system navigation </w:t>
      </w:r>
    </w:p>
    <w:p w14:paraId="48AB51FB"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3AD732BD" wp14:editId="6CC23F58">
            <wp:extent cx="152400" cy="152400"/>
            <wp:effectExtent l="0" t="0" r="0" b="0"/>
            <wp:docPr id="11" name="Picture 1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xml:space="preserve"> Interface design </w:t>
      </w:r>
    </w:p>
    <w:p w14:paraId="7048C3C6" w14:textId="3F678B88"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Architectural Design (</w:t>
      </w:r>
      <w:r w:rsidR="00FB4297" w:rsidRPr="00AF0908">
        <w:rPr>
          <w:rFonts w:ascii="Calibri" w:eastAsia="Times New Roman" w:hAnsi="Calibri" w:cs="Times New Roman"/>
          <w:b/>
          <w:bCs/>
          <w:u w:val="single"/>
          <w:lang w:eastAsia="en-GB"/>
        </w:rPr>
        <w:t>Gisylia)</w:t>
      </w:r>
    </w:p>
    <w:p w14:paraId="2C694A27" w14:textId="2B1E4605"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in sophistication in thought of architectural design </w:t>
      </w:r>
    </w:p>
    <w:p w14:paraId="5E4E8818" w14:textId="18B14A22" w:rsidR="00A52ED8" w:rsidRPr="00FB4297" w:rsidRDefault="00A52ED8" w:rsidP="00D10816">
      <w:pPr>
        <w:pStyle w:val="ListParagraph"/>
        <w:numPr>
          <w:ilvl w:val="0"/>
          <w:numId w:val="52"/>
        </w:numPr>
        <w:spacing w:after="0" w:line="240" w:lineRule="auto"/>
        <w:rPr>
          <w:rFonts w:ascii="Calibri" w:eastAsia="Times New Roman" w:hAnsi="Calibri" w:cs="Times New Roman"/>
          <w:color w:val="000000"/>
          <w:lang w:eastAsia="en-GB"/>
        </w:rPr>
      </w:pPr>
      <w:r w:rsidRPr="00FB4297">
        <w:rPr>
          <w:rFonts w:ascii="Calibri" w:eastAsia="Times New Roman" w:hAnsi="Calibri" w:cs="Times New Roman"/>
          <w:color w:val="000000"/>
          <w:lang w:eastAsia="en-GB"/>
        </w:rPr>
        <w:t> Architecture design</w:t>
      </w:r>
    </w:p>
    <w:p w14:paraId="1A97DF67" w14:textId="0EC60E5B"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Implementation - 30</w:t>
      </w:r>
    </w:p>
    <w:p w14:paraId="04A4E4BC" w14:textId="4B00DB5C"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Version Control</w:t>
      </w:r>
    </w:p>
    <w:p w14:paraId="44E7C3E2" w14:textId="54B60A78"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xml:space="preserve">Good evidence of regular commit to </w:t>
      </w:r>
      <w:r w:rsidR="00FB4297" w:rsidRPr="00AF0908">
        <w:rPr>
          <w:rFonts w:ascii="Calibri" w:eastAsia="Times New Roman" w:hAnsi="Calibri" w:cs="Times New Roman"/>
          <w:lang w:eastAsia="en-GB"/>
        </w:rPr>
        <w:t>GitHub</w:t>
      </w:r>
    </w:p>
    <w:p w14:paraId="1B56CFD4" w14:textId="060442C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team managing system code through download and uploads from all participating team members </w:t>
      </w:r>
    </w:p>
    <w:p w14:paraId="6C6FCA0F" w14:textId="6ABF9DA6"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19F2FD65" wp14:editId="19EFC1F1">
            <wp:extent cx="152400" cy="152400"/>
            <wp:effectExtent l="0" t="0" r="0" b="0"/>
            <wp:docPr id="9" name="Picture 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xml:space="preserve"> System codes on </w:t>
      </w:r>
      <w:r w:rsidR="00FB4297" w:rsidRPr="00AF0908">
        <w:rPr>
          <w:rFonts w:ascii="Calibri" w:eastAsia="Times New Roman" w:hAnsi="Calibri" w:cs="Times New Roman"/>
          <w:color w:val="000000"/>
          <w:lang w:eastAsia="en-GB"/>
        </w:rPr>
        <w:t>GitHub</w:t>
      </w:r>
    </w:p>
    <w:p w14:paraId="1458FC59" w14:textId="6C828995"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Coding to standard</w:t>
      </w:r>
    </w:p>
    <w:p w14:paraId="34D59788"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lastRenderedPageBreak/>
        <w:t>Evidence of coding to standard, using proper indentations</w:t>
      </w:r>
    </w:p>
    <w:p w14:paraId="012314E7"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appropriate use of classes and methods</w:t>
      </w:r>
    </w:p>
    <w:p w14:paraId="34DB154F" w14:textId="66E5094B"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good comments as appropriate </w:t>
      </w:r>
    </w:p>
    <w:p w14:paraId="0106AEFE" w14:textId="71EC3974" w:rsidR="00FB4297" w:rsidRDefault="00A52ED8" w:rsidP="00FB4297">
      <w:pPr>
        <w:spacing w:after="0" w:line="240" w:lineRule="auto"/>
        <w:ind w:left="540" w:hanging="239"/>
        <w:rPr>
          <w:rFonts w:ascii="Calibri" w:eastAsia="Times New Roman" w:hAnsi="Calibri" w:cs="Times New Roman"/>
          <w:lang w:eastAsia="en-GB"/>
        </w:rPr>
      </w:pPr>
      <w:r w:rsidRPr="00AF0908">
        <w:rPr>
          <w:rFonts w:ascii="Calibri" w:eastAsia="Times New Roman" w:hAnsi="Calibri" w:cs="Times New Roman"/>
          <w:noProof/>
          <w:color w:val="000000"/>
          <w:lang w:eastAsia="en-GB"/>
        </w:rPr>
        <w:drawing>
          <wp:inline distT="0" distB="0" distL="0" distR="0" wp14:anchorId="1DF00183" wp14:editId="1B76B298">
            <wp:extent cx="152400" cy="152400"/>
            <wp:effectExtent l="0" t="0" r="0" b="0"/>
            <wp:docPr id="8" name="Picture 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xml:space="preserve"> System codes reflecting international coding standard </w:t>
      </w:r>
      <w:r w:rsidRPr="00AF0908">
        <w:rPr>
          <w:rFonts w:ascii="Calibri" w:eastAsia="Times New Roman" w:hAnsi="Calibri" w:cs="Times New Roman"/>
          <w:lang w:eastAsia="en-GB"/>
        </w:rPr>
        <w:t> </w:t>
      </w:r>
    </w:p>
    <w:p w14:paraId="2B35006A" w14:textId="26FE336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b/>
          <w:bCs/>
          <w:u w:val="single"/>
          <w:lang w:eastAsia="en-GB"/>
        </w:rPr>
        <w:t>Working Program</w:t>
      </w:r>
    </w:p>
    <w:p w14:paraId="2B5DBE5F"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Program works as describe</w:t>
      </w:r>
    </w:p>
    <w:p w14:paraId="7B4F4ECC" w14:textId="7873FF11"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Meets user’s expectation and system requirements  </w:t>
      </w:r>
    </w:p>
    <w:p w14:paraId="2C8EE6D1"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33AE26F2" wp14:editId="3B18CE75">
            <wp:extent cx="152400" cy="152400"/>
            <wp:effectExtent l="0" t="0" r="0" b="0"/>
            <wp:docPr id="7" name="Picture 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Working program/project</w:t>
      </w:r>
    </w:p>
    <w:p w14:paraId="40B66B00" w14:textId="10F61D29"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Testing (Shashank)</w:t>
      </w:r>
    </w:p>
    <w:p w14:paraId="3133B056"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xml:space="preserve">Written test plan </w:t>
      </w:r>
    </w:p>
    <w:p w14:paraId="2700A06C"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Evidence of performing acceptance test</w:t>
      </w:r>
    </w:p>
    <w:p w14:paraId="34540BD7" w14:textId="4CC96232"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Unit test code evidencing unit test </w:t>
      </w:r>
    </w:p>
    <w:p w14:paraId="175712BF" w14:textId="77777777" w:rsidR="00A52ED8" w:rsidRPr="00AF0908" w:rsidRDefault="00A52ED8" w:rsidP="00A52ED8">
      <w:pPr>
        <w:spacing w:after="0" w:line="240" w:lineRule="auto"/>
        <w:ind w:left="540" w:hanging="239"/>
        <w:rPr>
          <w:rFonts w:ascii="Calibri" w:eastAsia="Times New Roman" w:hAnsi="Calibri" w:cs="Times New Roman"/>
          <w:color w:val="000000"/>
          <w:lang w:eastAsia="en-GB"/>
        </w:rPr>
      </w:pPr>
      <w:r w:rsidRPr="00AF0908">
        <w:rPr>
          <w:rFonts w:ascii="Calibri" w:eastAsia="Times New Roman" w:hAnsi="Calibri" w:cs="Times New Roman"/>
          <w:noProof/>
          <w:color w:val="000000"/>
          <w:lang w:eastAsia="en-GB"/>
        </w:rPr>
        <w:drawing>
          <wp:inline distT="0" distB="0" distL="0" distR="0" wp14:anchorId="41B52F5A" wp14:editId="5EE66928">
            <wp:extent cx="152400" cy="152400"/>
            <wp:effectExtent l="0" t="0" r="0" b="0"/>
            <wp:docPr id="6" name="Picture 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Test plan and test result</w:t>
      </w:r>
    </w:p>
    <w:p w14:paraId="25DB7242" w14:textId="31E32416" w:rsidR="00A52ED8" w:rsidRPr="00AF0908" w:rsidRDefault="00A52ED8" w:rsidP="00FB4297">
      <w:pPr>
        <w:spacing w:after="0" w:line="240" w:lineRule="auto"/>
        <w:ind w:left="540" w:hanging="239"/>
        <w:rPr>
          <w:rFonts w:ascii="Calibri" w:eastAsia="Times New Roman" w:hAnsi="Calibri" w:cs="Times New Roman"/>
          <w:lang w:eastAsia="en-GB"/>
        </w:rPr>
      </w:pPr>
      <w:r w:rsidRPr="00AF0908">
        <w:rPr>
          <w:rFonts w:ascii="Calibri" w:eastAsia="Times New Roman" w:hAnsi="Calibri" w:cs="Times New Roman"/>
          <w:noProof/>
          <w:color w:val="000000"/>
          <w:lang w:eastAsia="en-GB"/>
        </w:rPr>
        <w:drawing>
          <wp:inline distT="0" distB="0" distL="0" distR="0" wp14:anchorId="485D1F16" wp14:editId="377E7CFD">
            <wp:extent cx="152400" cy="152400"/>
            <wp:effectExtent l="0" t="0" r="0" b="0"/>
            <wp:docPr id="5" name="Picture 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Unit test codes</w:t>
      </w:r>
      <w:r w:rsidRPr="00AF0908">
        <w:rPr>
          <w:rFonts w:ascii="Calibri" w:eastAsia="Times New Roman" w:hAnsi="Calibri" w:cs="Times New Roman"/>
          <w:lang w:eastAsia="en-GB"/>
        </w:rPr>
        <w:t> </w:t>
      </w:r>
    </w:p>
    <w:p w14:paraId="6EBB2531"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Maintenance and support - 10</w:t>
      </w:r>
    </w:p>
    <w:p w14:paraId="2CED1B3F" w14:textId="64C8E9C2"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r w:rsidRPr="00AF0908">
        <w:rPr>
          <w:rFonts w:ascii="Calibri" w:eastAsia="Times New Roman" w:hAnsi="Calibri" w:cs="Times New Roman"/>
          <w:b/>
          <w:bCs/>
          <w:u w:val="single"/>
          <w:lang w:eastAsia="en-GB"/>
        </w:rPr>
        <w:t xml:space="preserve">User’s guide </w:t>
      </w:r>
    </w:p>
    <w:p w14:paraId="37D87771" w14:textId="0ABCB044"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Unambiguous user’s support guide for developed for the system</w:t>
      </w:r>
    </w:p>
    <w:p w14:paraId="54166144" w14:textId="03C2CCB1"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Easy to understand with no grammatical or spelling errors </w:t>
      </w:r>
    </w:p>
    <w:p w14:paraId="47429BA5" w14:textId="50965261" w:rsidR="00A52ED8" w:rsidRPr="00AF0908" w:rsidRDefault="00A52ED8" w:rsidP="00FB4297">
      <w:pPr>
        <w:spacing w:after="0" w:line="240" w:lineRule="auto"/>
        <w:ind w:left="540" w:hanging="239"/>
        <w:rPr>
          <w:rFonts w:ascii="Calibri" w:eastAsia="Times New Roman" w:hAnsi="Calibri" w:cs="Times New Roman"/>
          <w:lang w:eastAsia="en-GB"/>
        </w:rPr>
      </w:pPr>
      <w:r w:rsidRPr="00AF0908">
        <w:rPr>
          <w:rFonts w:ascii="Calibri" w:eastAsia="Times New Roman" w:hAnsi="Calibri" w:cs="Times New Roman"/>
          <w:noProof/>
          <w:color w:val="000000"/>
          <w:lang w:eastAsia="en-GB"/>
        </w:rPr>
        <w:drawing>
          <wp:inline distT="0" distB="0" distL="0" distR="0" wp14:anchorId="0A8DC244" wp14:editId="7B6261B2">
            <wp:extent cx="152400" cy="152400"/>
            <wp:effectExtent l="0" t="0" r="0" b="0"/>
            <wp:docPr id="4" name="Picture 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0908">
        <w:rPr>
          <w:rFonts w:ascii="Calibri" w:eastAsia="Times New Roman" w:hAnsi="Calibri" w:cs="Times New Roman"/>
          <w:color w:val="000000"/>
          <w:lang w:eastAsia="en-GB"/>
        </w:rPr>
        <w:t> User’s guide</w:t>
      </w:r>
      <w:r w:rsidRPr="00AF0908">
        <w:rPr>
          <w:rFonts w:ascii="Calibri" w:eastAsia="Times New Roman" w:hAnsi="Calibri" w:cs="Times New Roman"/>
          <w:lang w:eastAsia="en-GB"/>
        </w:rPr>
        <w:t> </w:t>
      </w:r>
    </w:p>
    <w:p w14:paraId="6159D6F1"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b/>
          <w:bCs/>
          <w:u w:val="single"/>
          <w:lang w:eastAsia="en-GB"/>
        </w:rPr>
        <w:t xml:space="preserve">Developer’s Guide </w:t>
      </w:r>
    </w:p>
    <w:p w14:paraId="4E97B8C3"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A clear developer’s support guide developed for the system</w:t>
      </w:r>
    </w:p>
    <w:p w14:paraId="2D97E92F"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Can easily help other developer to pick up development and maintain the system</w:t>
      </w:r>
    </w:p>
    <w:p w14:paraId="2AAFFFAE" w14:textId="64A4BF80"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No grammar and spelling errors </w:t>
      </w:r>
    </w:p>
    <w:p w14:paraId="3CF07CF2" w14:textId="64C5EFB0" w:rsidR="00A52ED8" w:rsidRPr="00FB4297" w:rsidRDefault="00A52ED8" w:rsidP="00D10816">
      <w:pPr>
        <w:pStyle w:val="ListParagraph"/>
        <w:numPr>
          <w:ilvl w:val="0"/>
          <w:numId w:val="51"/>
        </w:numPr>
        <w:spacing w:after="0" w:line="240" w:lineRule="auto"/>
        <w:rPr>
          <w:rFonts w:ascii="Calibri" w:eastAsia="Times New Roman" w:hAnsi="Calibri" w:cs="Times New Roman"/>
          <w:color w:val="000000"/>
          <w:lang w:eastAsia="en-GB"/>
        </w:rPr>
      </w:pPr>
      <w:r w:rsidRPr="00FB4297">
        <w:rPr>
          <w:rFonts w:ascii="Calibri" w:eastAsia="Times New Roman" w:hAnsi="Calibri" w:cs="Times New Roman"/>
          <w:color w:val="000000"/>
          <w:lang w:eastAsia="en-GB"/>
        </w:rPr>
        <w:t>  Developer’s guide</w:t>
      </w:r>
    </w:p>
    <w:p w14:paraId="051D504D" w14:textId="330D139E"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Total - 100</w:t>
      </w:r>
    </w:p>
    <w:p w14:paraId="66610BAD" w14:textId="1F5371B6"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Any innovation and additions</w:t>
      </w:r>
    </w:p>
    <w:p w14:paraId="3409E289" w14:textId="6A2A22B1"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xml:space="preserve">Any extra that add value to the system and process of development can get up to 10 </w:t>
      </w:r>
      <w:r w:rsidR="00FB4297" w:rsidRPr="00AF0908">
        <w:rPr>
          <w:rFonts w:ascii="Calibri" w:eastAsia="Times New Roman" w:hAnsi="Calibri" w:cs="Times New Roman"/>
          <w:lang w:eastAsia="en-GB"/>
        </w:rPr>
        <w:t>points</w:t>
      </w:r>
      <w:r w:rsidRPr="00AF0908">
        <w:rPr>
          <w:rFonts w:ascii="Calibri" w:eastAsia="Times New Roman" w:hAnsi="Calibri" w:cs="Times New Roman"/>
          <w:lang w:eastAsia="en-GB"/>
        </w:rPr>
        <w:t xml:space="preserve"> extra to reach maximum mark</w:t>
      </w:r>
    </w:p>
    <w:p w14:paraId="7A4470D1"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10 (extra to reach maximum grade mark)</w:t>
      </w:r>
    </w:p>
    <w:p w14:paraId="2EA8F3F8"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p>
    <w:p w14:paraId="22A43641"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p>
    <w:p w14:paraId="10C22831" w14:textId="77777777" w:rsidR="00A52ED8" w:rsidRPr="00AF0908" w:rsidRDefault="00A52ED8" w:rsidP="00A52ED8">
      <w:pPr>
        <w:spacing w:after="0" w:line="240" w:lineRule="auto"/>
        <w:rPr>
          <w:rFonts w:ascii="Calibri" w:eastAsia="Times New Roman" w:hAnsi="Calibri" w:cs="Times New Roman"/>
          <w:lang w:eastAsia="en-GB"/>
        </w:rPr>
      </w:pPr>
      <w:r w:rsidRPr="00AF0908">
        <w:rPr>
          <w:rFonts w:ascii="Calibri" w:eastAsia="Times New Roman" w:hAnsi="Calibri" w:cs="Times New Roman"/>
          <w:lang w:eastAsia="en-GB"/>
        </w:rPr>
        <w:t> </w:t>
      </w:r>
    </w:p>
    <w:p w14:paraId="46A3F24E" w14:textId="4FF84DEB" w:rsidR="00A52ED8" w:rsidRDefault="00A52ED8" w:rsidP="00FB4297">
      <w:pPr>
        <w:pStyle w:val="Heading1"/>
      </w:pPr>
      <w:r w:rsidRPr="00AF0908">
        <w:rPr>
          <w:rFonts w:eastAsia="Times New Roman"/>
          <w:lang w:eastAsia="en-GB"/>
        </w:rPr>
        <w:lastRenderedPageBreak/>
        <w:t> </w:t>
      </w:r>
      <w:r w:rsidR="00FB4297">
        <w:rPr>
          <w:rFonts w:eastAsia="Times New Roman"/>
          <w:lang w:eastAsia="en-GB"/>
        </w:rPr>
        <w:t>Log books</w:t>
      </w:r>
    </w:p>
    <w:p w14:paraId="1A9372FB" w14:textId="77777777" w:rsidR="00A52ED8" w:rsidRPr="00BB35F2" w:rsidRDefault="00A52ED8" w:rsidP="00A52ED8"/>
    <w:p w14:paraId="25AEB617" w14:textId="77777777" w:rsidR="00A52ED8" w:rsidRDefault="00A52ED8" w:rsidP="00A52ED8">
      <w:pPr>
        <w:pStyle w:val="Heading3"/>
      </w:pPr>
      <w:bookmarkStart w:id="7" w:name="_Toc513199734"/>
      <w:r>
        <w:t>Log book 1 25th January</w:t>
      </w:r>
      <w:bookmarkEnd w:id="7"/>
      <w:r>
        <w:t xml:space="preserve"> </w:t>
      </w:r>
    </w:p>
    <w:p w14:paraId="3A8C5EF5" w14:textId="77777777" w:rsidR="00A52ED8" w:rsidRDefault="00A52ED8" w:rsidP="00A52ED8">
      <w:pPr>
        <w:pStyle w:val="NormalWeb"/>
        <w:spacing w:before="0" w:beforeAutospacing="0" w:after="0" w:afterAutospacing="0"/>
        <w:rPr>
          <w:rFonts w:ascii="Calibri" w:hAnsi="Calibri"/>
          <w:color w:val="767676"/>
          <w:sz w:val="20"/>
          <w:szCs w:val="20"/>
        </w:rPr>
      </w:pPr>
      <w:r>
        <w:rPr>
          <w:rFonts w:ascii="Calibri" w:hAnsi="Calibri"/>
          <w:color w:val="767676"/>
          <w:sz w:val="20"/>
          <w:szCs w:val="20"/>
        </w:rPr>
        <w:t>25 January 2018</w:t>
      </w:r>
    </w:p>
    <w:p w14:paraId="3623A53C" w14:textId="77777777" w:rsidR="00A52ED8" w:rsidRDefault="00A52ED8" w:rsidP="00A52ED8">
      <w:pPr>
        <w:pStyle w:val="NormalWeb"/>
        <w:spacing w:before="0" w:beforeAutospacing="0" w:after="0" w:afterAutospacing="0"/>
        <w:rPr>
          <w:rFonts w:ascii="Calibri" w:hAnsi="Calibri"/>
          <w:color w:val="767676"/>
          <w:sz w:val="20"/>
          <w:szCs w:val="20"/>
        </w:rPr>
      </w:pPr>
      <w:r>
        <w:rPr>
          <w:rFonts w:ascii="Calibri" w:hAnsi="Calibri"/>
          <w:color w:val="767676"/>
          <w:sz w:val="20"/>
          <w:szCs w:val="20"/>
        </w:rPr>
        <w:t>16:12</w:t>
      </w:r>
    </w:p>
    <w:p w14:paraId="1086CC89" w14:textId="77777777" w:rsidR="00A52ED8" w:rsidRDefault="00A52ED8" w:rsidP="00A52ED8"/>
    <w:p w14:paraId="1E61602A"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xml:space="preserve">Meeting: 1 </w:t>
      </w:r>
    </w:p>
    <w:p w14:paraId="18B2EE2C"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w:t>
      </w:r>
    </w:p>
    <w:p w14:paraId="2367C954"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Discussion: team roles, design structures, team plan and ideas.</w:t>
      </w:r>
    </w:p>
    <w:p w14:paraId="5FA36FF5" w14:textId="77777777" w:rsidR="00A52ED8" w:rsidRDefault="00A52ED8" w:rsidP="00A52ED8">
      <w:pPr>
        <w:pStyle w:val="NormalWeb"/>
        <w:spacing w:before="0" w:beforeAutospacing="0" w:after="0" w:afterAutospacing="0"/>
        <w:rPr>
          <w:rFonts w:ascii="Calibri" w:hAnsi="Calibri"/>
          <w:sz w:val="22"/>
          <w:szCs w:val="22"/>
        </w:rPr>
      </w:pPr>
    </w:p>
    <w:p w14:paraId="1C0AFF0B"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Team roles </w:t>
      </w:r>
    </w:p>
    <w:p w14:paraId="6CE71831"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xml:space="preserve">Toby: back end database development </w:t>
      </w:r>
    </w:p>
    <w:p w14:paraId="78980FC6"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xml:space="preserve">Gisylia: design </w:t>
      </w:r>
    </w:p>
    <w:p w14:paraId="7CA2286B"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Shashank: logic</w:t>
      </w:r>
    </w:p>
    <w:p w14:paraId="73F59D0F"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xml:space="preserve">Troy: front end </w:t>
      </w:r>
    </w:p>
    <w:p w14:paraId="35F08A3F" w14:textId="03D2220B"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w:t>
      </w:r>
    </w:p>
    <w:p w14:paraId="67F4532C"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Design and layout of page 1:</w:t>
      </w:r>
    </w:p>
    <w:p w14:paraId="2327B958"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xml:space="preserve">Static quotes placed on images form customer feedback. </w:t>
      </w:r>
    </w:p>
    <w:p w14:paraId="438BD617" w14:textId="2F70A22A"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w:t>
      </w:r>
    </w:p>
    <w:p w14:paraId="66A107B8" w14:textId="77777777" w:rsidR="00A52ED8" w:rsidRDefault="00A52ED8" w:rsidP="00A52ED8">
      <w:pPr>
        <w:pStyle w:val="NormalWeb"/>
        <w:spacing w:before="0" w:beforeAutospacing="0" w:after="0" w:afterAutospacing="0"/>
        <w:rPr>
          <w:rFonts w:ascii="Calibri" w:hAnsi="Calibri"/>
          <w:sz w:val="22"/>
          <w:szCs w:val="22"/>
        </w:rPr>
      </w:pPr>
      <w:r>
        <w:rPr>
          <w:rFonts w:ascii="Calibri" w:hAnsi="Calibri"/>
          <w:sz w:val="22"/>
          <w:szCs w:val="22"/>
        </w:rPr>
        <w:t xml:space="preserve">Conclusion </w:t>
      </w:r>
    </w:p>
    <w:p w14:paraId="4AB2161A" w14:textId="77777777" w:rsidR="00A52ED8" w:rsidRPr="00BB35F2" w:rsidRDefault="00A52ED8" w:rsidP="00D10816">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 xml:space="preserve">No challenges were formed, we were all in agreement to the plan. </w:t>
      </w:r>
    </w:p>
    <w:p w14:paraId="2D06D1BE" w14:textId="77777777" w:rsidR="00A52ED8" w:rsidRPr="00BB35F2" w:rsidRDefault="00A52ED8" w:rsidP="00D10816">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List the different software and tools used</w:t>
      </w:r>
    </w:p>
    <w:p w14:paraId="79A927E2" w14:textId="77777777" w:rsidR="00A52ED8" w:rsidRDefault="00A52ED8" w:rsidP="00D10816">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 xml:space="preserve">Preliminary design layout </w:t>
      </w:r>
    </w:p>
    <w:p w14:paraId="696BFC57" w14:textId="77777777" w:rsidR="00A52ED8" w:rsidRDefault="00A52ED8" w:rsidP="00A52ED8"/>
    <w:p w14:paraId="6EBC7D87" w14:textId="77777777" w:rsidR="00A52ED8" w:rsidRDefault="00A52ED8" w:rsidP="00A52ED8"/>
    <w:p w14:paraId="5028A1C6" w14:textId="77777777" w:rsidR="00A52ED8" w:rsidRPr="00BB35F2" w:rsidRDefault="00A52ED8" w:rsidP="00A52ED8">
      <w:pPr>
        <w:pStyle w:val="Heading3"/>
        <w:rPr>
          <w:rFonts w:eastAsia="Times New Roman"/>
          <w:lang w:eastAsia="en-GB"/>
        </w:rPr>
      </w:pPr>
      <w:bookmarkStart w:id="8" w:name="_Toc513199735"/>
      <w:r w:rsidRPr="00BB35F2">
        <w:rPr>
          <w:rFonts w:eastAsia="Times New Roman"/>
          <w:lang w:eastAsia="en-GB"/>
        </w:rPr>
        <w:t>Log book 2 1st February</w:t>
      </w:r>
      <w:bookmarkEnd w:id="8"/>
      <w:r w:rsidRPr="00BB35F2">
        <w:rPr>
          <w:rFonts w:eastAsia="Times New Roman"/>
          <w:lang w:eastAsia="en-GB"/>
        </w:rPr>
        <w:t xml:space="preserve"> </w:t>
      </w:r>
    </w:p>
    <w:p w14:paraId="41D2FAFA"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01 February 2018</w:t>
      </w:r>
    </w:p>
    <w:p w14:paraId="55F31EB0"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14:30</w:t>
      </w:r>
    </w:p>
    <w:p w14:paraId="6AED25EB" w14:textId="77777777"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sz w:val="24"/>
          <w:szCs w:val="24"/>
          <w:u w:val="single"/>
          <w:lang w:eastAsia="en-GB"/>
        </w:rPr>
        <w:t xml:space="preserve">Discussions </w:t>
      </w:r>
    </w:p>
    <w:p w14:paraId="26D49C5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57F562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 xml:space="preserve">5 mins (2:10pm) </w:t>
      </w:r>
    </w:p>
    <w:p w14:paraId="4119031D" w14:textId="77777777" w:rsidR="00A52ED8" w:rsidRPr="00BB35F2" w:rsidRDefault="00A52ED8" w:rsidP="00D10816">
      <w:pPr>
        <w:numPr>
          <w:ilvl w:val="0"/>
          <w:numId w:val="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 quick discussion on the different task each individual member of the team has done (everyone)</w:t>
      </w:r>
    </w:p>
    <w:p w14:paraId="77994D6B" w14:textId="77777777" w:rsidR="00A52ED8" w:rsidRPr="00BB35F2" w:rsidRDefault="00A52ED8" w:rsidP="00D10816">
      <w:pPr>
        <w:numPr>
          <w:ilvl w:val="0"/>
          <w:numId w:val="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Shared ideas and thoughts on the different aspect of the project (everyone)</w:t>
      </w:r>
    </w:p>
    <w:p w14:paraId="4F3BF290"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49D55F5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Another 5 min discussion (3:36pm)</w:t>
      </w:r>
    </w:p>
    <w:p w14:paraId="19B7956D" w14:textId="77777777" w:rsidR="00A52ED8" w:rsidRPr="00BB35F2" w:rsidRDefault="00A52ED8" w:rsidP="00D10816">
      <w:pPr>
        <w:numPr>
          <w:ilvl w:val="0"/>
          <w:numId w:val="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creating a git hub account (completed by toby) </w:t>
      </w:r>
    </w:p>
    <w:p w14:paraId="32EC4400" w14:textId="77777777" w:rsidR="00A52ED8" w:rsidRPr="00BB35F2" w:rsidRDefault="00A52ED8" w:rsidP="00D10816">
      <w:pPr>
        <w:numPr>
          <w:ilvl w:val="0"/>
          <w:numId w:val="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Uploaded the different files and task that had been completed to git hub (Troy and toby)</w:t>
      </w:r>
    </w:p>
    <w:p w14:paraId="2CF97FD4" w14:textId="77777777" w:rsidR="00A52ED8" w:rsidRPr="00BB35F2" w:rsidRDefault="00A52ED8" w:rsidP="00D10816">
      <w:pPr>
        <w:numPr>
          <w:ilvl w:val="0"/>
          <w:numId w:val="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lastRenderedPageBreak/>
        <w:t>Uploaded task and information to google drive group (Gisylia, toby)</w:t>
      </w:r>
    </w:p>
    <w:p w14:paraId="5C764C21" w14:textId="0F09F882" w:rsidR="00A52ED8" w:rsidRPr="00BB35F2" w:rsidRDefault="00A52ED8" w:rsidP="00FB4297">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41536308" w14:textId="77777777"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sz w:val="24"/>
          <w:szCs w:val="24"/>
          <w:u w:val="single"/>
          <w:lang w:eastAsia="en-GB"/>
        </w:rPr>
        <w:t xml:space="preserve">Tasks completed </w:t>
      </w:r>
    </w:p>
    <w:p w14:paraId="3D8A1D53" w14:textId="0C8F3F23"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Troy - </w:t>
      </w:r>
    </w:p>
    <w:p w14:paraId="7693D5C3" w14:textId="77777777" w:rsidR="00A52ED8" w:rsidRPr="00BB35F2" w:rsidRDefault="00A52ED8" w:rsidP="00D10816">
      <w:pPr>
        <w:numPr>
          <w:ilvl w:val="0"/>
          <w:numId w:val="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the three basic webpages layout </w:t>
      </w:r>
    </w:p>
    <w:p w14:paraId="207C872A" w14:textId="77777777" w:rsidR="00A52ED8" w:rsidRPr="00BB35F2" w:rsidRDefault="00A52ED8" w:rsidP="00D10816">
      <w:pPr>
        <w:numPr>
          <w:ilvl w:val="0"/>
          <w:numId w:val="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the three folders for the different pages </w:t>
      </w:r>
    </w:p>
    <w:p w14:paraId="6D4B41EF" w14:textId="67EC343E"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Shashank </w:t>
      </w:r>
    </w:p>
    <w:p w14:paraId="7B2D4C9B" w14:textId="77777777" w:rsidR="00A52ED8" w:rsidRPr="00BB35F2" w:rsidRDefault="00A52ED8" w:rsidP="00D10816">
      <w:pPr>
        <w:numPr>
          <w:ilvl w:val="0"/>
          <w:numId w:val="7"/>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Reviewed php scripts </w:t>
      </w:r>
    </w:p>
    <w:p w14:paraId="13E0CDF9" w14:textId="05E30098" w:rsidR="00A52ED8" w:rsidRPr="00BB35F2" w:rsidRDefault="00A52ED8" w:rsidP="00D10816">
      <w:pPr>
        <w:numPr>
          <w:ilvl w:val="0"/>
          <w:numId w:val="7"/>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Made a point to toby to plan it first the structure first as there is no physical </w:t>
      </w:r>
      <w:r w:rsidR="00FB4297" w:rsidRPr="00BB35F2">
        <w:rPr>
          <w:rFonts w:ascii="Calibri" w:eastAsia="Times New Roman" w:hAnsi="Calibri" w:cs="Times New Roman"/>
          <w:lang w:eastAsia="en-GB"/>
        </w:rPr>
        <w:t>visualization</w:t>
      </w:r>
      <w:r w:rsidRPr="00BB35F2">
        <w:rPr>
          <w:rFonts w:ascii="Calibri" w:eastAsia="Times New Roman" w:hAnsi="Calibri" w:cs="Times New Roman"/>
          <w:lang w:eastAsia="en-GB"/>
        </w:rPr>
        <w:t xml:space="preserve"> of the system</w:t>
      </w:r>
    </w:p>
    <w:p w14:paraId="324A8015"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xml:space="preserve"> a written plan should be added and created for the ux page. </w:t>
      </w:r>
    </w:p>
    <w:p w14:paraId="6F206910"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b/>
          <w:bCs/>
          <w:u w:val="single"/>
          <w:lang w:eastAsia="en-GB"/>
        </w:rPr>
        <w:t xml:space="preserve">Logic design (make it mobile friendly in jQuery) 6 weeks </w:t>
      </w:r>
    </w:p>
    <w:p w14:paraId="496B76E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B2EAC30" w14:textId="71A6CD3B"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Toby - </w:t>
      </w:r>
    </w:p>
    <w:p w14:paraId="0890863B" w14:textId="77777777" w:rsidR="00A52ED8" w:rsidRPr="00BB35F2" w:rsidRDefault="00A52ED8" w:rsidP="00D10816">
      <w:pPr>
        <w:numPr>
          <w:ilvl w:val="0"/>
          <w:numId w:val="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all the php pages. </w:t>
      </w:r>
    </w:p>
    <w:p w14:paraId="2B7A4247" w14:textId="77777777" w:rsidR="00A52ED8" w:rsidRPr="00BB35F2" w:rsidRDefault="00A52ED8" w:rsidP="00D10816">
      <w:pPr>
        <w:numPr>
          <w:ilvl w:val="0"/>
          <w:numId w:val="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Functions created </w:t>
      </w:r>
    </w:p>
    <w:p w14:paraId="0C4D6427" w14:textId="77777777" w:rsidR="00A52ED8" w:rsidRPr="00BB35F2" w:rsidRDefault="00A52ED8" w:rsidP="00D10816">
      <w:pPr>
        <w:numPr>
          <w:ilvl w:val="0"/>
          <w:numId w:val="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git hub </w:t>
      </w:r>
    </w:p>
    <w:p w14:paraId="1007F527" w14:textId="77777777" w:rsidR="00A52ED8" w:rsidRPr="00BB35F2" w:rsidRDefault="00A52ED8" w:rsidP="00D10816">
      <w:pPr>
        <w:numPr>
          <w:ilvl w:val="0"/>
          <w:numId w:val="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Gantt chart </w:t>
      </w:r>
    </w:p>
    <w:p w14:paraId="1C548980" w14:textId="77777777" w:rsidR="00A52ED8" w:rsidRPr="00BB35F2" w:rsidRDefault="00A52ED8" w:rsidP="00D10816">
      <w:pPr>
        <w:numPr>
          <w:ilvl w:val="0"/>
          <w:numId w:val="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Created the database</w:t>
      </w:r>
    </w:p>
    <w:p w14:paraId="722BAD0B" w14:textId="77777777" w:rsidR="00A52ED8" w:rsidRPr="00BB35F2" w:rsidRDefault="00A52ED8" w:rsidP="00D10816">
      <w:pPr>
        <w:numPr>
          <w:ilvl w:val="0"/>
          <w:numId w:val="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Microsoft project plan </w:t>
      </w:r>
    </w:p>
    <w:p w14:paraId="109A6C0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EB10EC8" w14:textId="268B5F8D"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Gisylia  </w:t>
      </w:r>
    </w:p>
    <w:p w14:paraId="3990C594" w14:textId="77777777" w:rsidR="00A52ED8" w:rsidRPr="00BB35F2" w:rsidRDefault="00A52ED8" w:rsidP="00D10816">
      <w:pPr>
        <w:numPr>
          <w:ilvl w:val="0"/>
          <w:numId w:val="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the design concepts and colour schemes </w:t>
      </w:r>
    </w:p>
    <w:p w14:paraId="01F89E14" w14:textId="77777777" w:rsidR="00A52ED8" w:rsidRPr="00BB35F2" w:rsidRDefault="00A52ED8" w:rsidP="00D10816">
      <w:pPr>
        <w:numPr>
          <w:ilvl w:val="0"/>
          <w:numId w:val="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a weekly plan on what need to be done during the week </w:t>
      </w:r>
    </w:p>
    <w:p w14:paraId="39D51A8A" w14:textId="77777777" w:rsidR="00A52ED8" w:rsidRPr="00BB35F2" w:rsidRDefault="00A52ED8" w:rsidP="00D10816">
      <w:pPr>
        <w:numPr>
          <w:ilvl w:val="0"/>
          <w:numId w:val="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Written log books for the week </w:t>
      </w:r>
    </w:p>
    <w:p w14:paraId="3F67FF98" w14:textId="77777777" w:rsidR="00A52ED8" w:rsidRPr="00BB35F2" w:rsidRDefault="00A52ED8" w:rsidP="00D10816">
      <w:pPr>
        <w:numPr>
          <w:ilvl w:val="0"/>
          <w:numId w:val="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Created team work reminder </w:t>
      </w:r>
    </w:p>
    <w:p w14:paraId="13C5446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887211B" w14:textId="4BDD75E5"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r w:rsidRPr="00BB35F2">
        <w:rPr>
          <w:rFonts w:ascii="Calibri" w:eastAsia="Times New Roman" w:hAnsi="Calibri" w:cs="Times New Roman"/>
          <w:u w:val="single"/>
          <w:lang w:eastAsia="en-GB"/>
        </w:rPr>
        <w:t>All tasks were complete for the week</w:t>
      </w:r>
    </w:p>
    <w:p w14:paraId="35471CCA" w14:textId="0A00AB96"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lang w:eastAsia="en-GB"/>
        </w:rPr>
        <w:t> </w:t>
      </w:r>
      <w:r w:rsidRPr="00BB35F2">
        <w:rPr>
          <w:rFonts w:ascii="Calibri" w:eastAsia="Times New Roman" w:hAnsi="Calibri" w:cs="Times New Roman"/>
          <w:sz w:val="24"/>
          <w:szCs w:val="24"/>
          <w:u w:val="single"/>
          <w:lang w:eastAsia="en-GB"/>
        </w:rPr>
        <w:t>Actions/ task</w:t>
      </w:r>
      <w:r>
        <w:rPr>
          <w:rFonts w:ascii="Calibri" w:eastAsia="Times New Roman" w:hAnsi="Calibri" w:cs="Times New Roman"/>
          <w:sz w:val="24"/>
          <w:szCs w:val="24"/>
          <w:u w:val="single"/>
          <w:lang w:eastAsia="en-GB"/>
        </w:rPr>
        <w:t>s</w:t>
      </w:r>
      <w:r w:rsidRPr="00BB35F2">
        <w:rPr>
          <w:rFonts w:ascii="Calibri" w:eastAsia="Times New Roman" w:hAnsi="Calibri" w:cs="Times New Roman"/>
          <w:sz w:val="24"/>
          <w:szCs w:val="24"/>
          <w:u w:val="single"/>
          <w:lang w:eastAsia="en-GB"/>
        </w:rPr>
        <w:t xml:space="preserve"> done during the session (4: 36pm)</w:t>
      </w:r>
    </w:p>
    <w:p w14:paraId="18959E7C" w14:textId="56C3415A"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Toby and Shashank created the pert chart </w:t>
      </w:r>
    </w:p>
    <w:p w14:paraId="428EB6D9" w14:textId="1BAF0BD0"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Troy and Gisylia created design for the login </w:t>
      </w:r>
    </w:p>
    <w:p w14:paraId="78097660"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Created a Trello list on the different design features we must do and create during the week </w:t>
      </w:r>
    </w:p>
    <w:p w14:paraId="548279AB" w14:textId="615B86F8"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lang w:eastAsia="en-GB"/>
        </w:rPr>
        <w:t> </w:t>
      </w:r>
      <w:r w:rsidRPr="00BB35F2">
        <w:rPr>
          <w:rFonts w:ascii="Calibri" w:eastAsia="Times New Roman" w:hAnsi="Calibri" w:cs="Times New Roman"/>
          <w:sz w:val="24"/>
          <w:szCs w:val="24"/>
          <w:u w:val="single"/>
          <w:lang w:eastAsia="en-GB"/>
        </w:rPr>
        <w:t>Discussion on what we must do next week (4:20pm - 6pm)</w:t>
      </w:r>
    </w:p>
    <w:p w14:paraId="2C8273E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3A55C81" w14:textId="77777777" w:rsidR="00A52ED8" w:rsidRPr="00BB35F2" w:rsidRDefault="00A52ED8" w:rsidP="00D10816">
      <w:pPr>
        <w:numPr>
          <w:ilvl w:val="0"/>
          <w:numId w:val="1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Discuss Team work reminders </w:t>
      </w:r>
    </w:p>
    <w:p w14:paraId="19DA96CF" w14:textId="77777777" w:rsidR="00A52ED8" w:rsidRPr="00BB35F2" w:rsidRDefault="00A52ED8" w:rsidP="00D10816">
      <w:pPr>
        <w:numPr>
          <w:ilvl w:val="0"/>
          <w:numId w:val="1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Concept map (troy, toby)</w:t>
      </w:r>
    </w:p>
    <w:p w14:paraId="71D843C9" w14:textId="77777777" w:rsidR="00A52ED8" w:rsidRPr="00BB35F2" w:rsidRDefault="00A52ED8" w:rsidP="00D10816">
      <w:pPr>
        <w:numPr>
          <w:ilvl w:val="0"/>
          <w:numId w:val="1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Project proposal (Gisylia, Shashank) </w:t>
      </w:r>
    </w:p>
    <w:p w14:paraId="10AD65E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672A96A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lastRenderedPageBreak/>
        <w:t> </w:t>
      </w:r>
    </w:p>
    <w:p w14:paraId="67E2285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Creating the design layout for the project login page </w:t>
      </w:r>
    </w:p>
    <w:p w14:paraId="6A32306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Representation of how the code should work, a discussion between toby and troy </w:t>
      </w:r>
    </w:p>
    <w:p w14:paraId="2277ABFF" w14:textId="77777777" w:rsidR="00A52ED8" w:rsidRPr="00BB35F2" w:rsidRDefault="00A52ED8" w:rsidP="00D10816">
      <w:pPr>
        <w:numPr>
          <w:ilvl w:val="0"/>
          <w:numId w:val="11"/>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The logic of the buttons created by troy </w:t>
      </w:r>
    </w:p>
    <w:p w14:paraId="0D29850D" w14:textId="0BC15C16"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w:t>
      </w:r>
    </w:p>
    <w:p w14:paraId="5066ACAA" w14:textId="51C849BB"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Troy </w:t>
      </w:r>
    </w:p>
    <w:p w14:paraId="0DFAE45B"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 a Site map for 6 pages, log in and admin will be the same page </w:t>
      </w:r>
    </w:p>
    <w:p w14:paraId="6D172E6E"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Dash page for the staff </w:t>
      </w:r>
    </w:p>
    <w:p w14:paraId="2D5D14B8"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Dash board for the customers </w:t>
      </w:r>
    </w:p>
    <w:p w14:paraId="66F099E7"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Control panel for the staff </w:t>
      </w:r>
    </w:p>
    <w:p w14:paraId="374D2290"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Clients dash board</w:t>
      </w:r>
    </w:p>
    <w:p w14:paraId="2533BA84"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a trigger maps </w:t>
      </w:r>
    </w:p>
    <w:p w14:paraId="4C872960"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Trigger emails (the email will be triggered when the client clicks complete in the dash board) for the concept map</w:t>
      </w:r>
    </w:p>
    <w:p w14:paraId="784B3664" w14:textId="004C8BF3"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Complete </w:t>
      </w:r>
      <w:r w:rsidR="00FB4297" w:rsidRPr="00BB35F2">
        <w:rPr>
          <w:rFonts w:ascii="Calibri" w:eastAsia="Times New Roman" w:hAnsi="Calibri" w:cs="Times New Roman"/>
          <w:lang w:eastAsia="en-GB"/>
        </w:rPr>
        <w:t>memories</w:t>
      </w:r>
      <w:r w:rsidRPr="00BB35F2">
        <w:rPr>
          <w:rFonts w:ascii="Calibri" w:eastAsia="Times New Roman" w:hAnsi="Calibri" w:cs="Times New Roman"/>
          <w:lang w:eastAsia="en-GB"/>
        </w:rPr>
        <w:t xml:space="preserve"> and revise the webpages </w:t>
      </w:r>
    </w:p>
    <w:p w14:paraId="78729775" w14:textId="77777777" w:rsidR="00A52ED8" w:rsidRPr="00BB35F2" w:rsidRDefault="00A52ED8" w:rsidP="00D10816">
      <w:pPr>
        <w:numPr>
          <w:ilvl w:val="0"/>
          <w:numId w:val="1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b/>
          <w:bCs/>
          <w:lang w:eastAsia="en-GB"/>
        </w:rPr>
        <w:t xml:space="preserve">Log books </w:t>
      </w:r>
    </w:p>
    <w:p w14:paraId="5F294A87" w14:textId="13F6609B"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4E1D13F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Toby </w:t>
      </w:r>
    </w:p>
    <w:p w14:paraId="4C935B98" w14:textId="77777777" w:rsidR="00A52ED8" w:rsidRPr="00BB35F2" w:rsidRDefault="00A52ED8" w:rsidP="00D10816">
      <w:pPr>
        <w:numPr>
          <w:ilvl w:val="0"/>
          <w:numId w:val="1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Upload code to git hub </w:t>
      </w:r>
    </w:p>
    <w:p w14:paraId="4C2DBBE5" w14:textId="77777777" w:rsidR="00A52ED8" w:rsidRPr="00BB35F2" w:rsidRDefault="00A52ED8" w:rsidP="00D10816">
      <w:pPr>
        <w:numPr>
          <w:ilvl w:val="0"/>
          <w:numId w:val="1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 pert diagrams </w:t>
      </w:r>
    </w:p>
    <w:p w14:paraId="118E2CB1" w14:textId="77777777" w:rsidR="00A52ED8" w:rsidRPr="00BB35F2" w:rsidRDefault="00A52ED8" w:rsidP="00D10816">
      <w:pPr>
        <w:numPr>
          <w:ilvl w:val="0"/>
          <w:numId w:val="1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Concept map and domain model </w:t>
      </w:r>
    </w:p>
    <w:p w14:paraId="16553661" w14:textId="77777777" w:rsidR="00A52ED8" w:rsidRPr="00BB35F2" w:rsidRDefault="00A52ED8" w:rsidP="00D10816">
      <w:pPr>
        <w:numPr>
          <w:ilvl w:val="0"/>
          <w:numId w:val="1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Class diagrams </w:t>
      </w:r>
    </w:p>
    <w:p w14:paraId="5E13E3EE" w14:textId="77777777" w:rsidR="00A52ED8" w:rsidRPr="00BB35F2" w:rsidRDefault="00A52ED8" w:rsidP="00D10816">
      <w:pPr>
        <w:numPr>
          <w:ilvl w:val="0"/>
          <w:numId w:val="1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Class text </w:t>
      </w:r>
    </w:p>
    <w:p w14:paraId="3C1C003F" w14:textId="77777777" w:rsidR="00A52ED8" w:rsidRPr="00BB35F2" w:rsidRDefault="00A52ED8" w:rsidP="00D10816">
      <w:pPr>
        <w:numPr>
          <w:ilvl w:val="0"/>
          <w:numId w:val="1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Robustness diagram </w:t>
      </w:r>
    </w:p>
    <w:p w14:paraId="1942421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DEF021E"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Gisylia </w:t>
      </w:r>
    </w:p>
    <w:p w14:paraId="7530F97C" w14:textId="77777777" w:rsidR="00A52ED8" w:rsidRPr="00BB35F2" w:rsidRDefault="00A52ED8" w:rsidP="00D10816">
      <w:pPr>
        <w:numPr>
          <w:ilvl w:val="0"/>
          <w:numId w:val="1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 UI designs </w:t>
      </w:r>
    </w:p>
    <w:p w14:paraId="72DFF9E9" w14:textId="77777777" w:rsidR="00A52ED8" w:rsidRPr="00BB35F2" w:rsidRDefault="00A52ED8" w:rsidP="00D10816">
      <w:pPr>
        <w:numPr>
          <w:ilvl w:val="0"/>
          <w:numId w:val="1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CSS pages </w:t>
      </w:r>
    </w:p>
    <w:p w14:paraId="15836731" w14:textId="77777777" w:rsidR="00A52ED8" w:rsidRPr="00BB35F2" w:rsidRDefault="00A52ED8" w:rsidP="00D10816">
      <w:pPr>
        <w:numPr>
          <w:ilvl w:val="0"/>
          <w:numId w:val="1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Structuring the web pages </w:t>
      </w:r>
    </w:p>
    <w:p w14:paraId="6D1A8CE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E9C6C6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Shashank </w:t>
      </w:r>
    </w:p>
    <w:p w14:paraId="41F7C09A"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UI</w:t>
      </w:r>
    </w:p>
    <w:p w14:paraId="58A4A039"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Login pages for the UI </w:t>
      </w:r>
    </w:p>
    <w:p w14:paraId="3EA3811A"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Mark buttons where they mean buttons </w:t>
      </w:r>
    </w:p>
    <w:p w14:paraId="219C867B"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Make sure the div have classes </w:t>
      </w:r>
    </w:p>
    <w:p w14:paraId="0CDFF3D4"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Filling the filed </w:t>
      </w:r>
    </w:p>
    <w:p w14:paraId="0699C903"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Creating the classes </w:t>
      </w:r>
    </w:p>
    <w:p w14:paraId="54C12605"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Button log in (give it a class)</w:t>
      </w:r>
    </w:p>
    <w:p w14:paraId="10DC74EC"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Adding necessary buttons if needed </w:t>
      </w:r>
    </w:p>
    <w:p w14:paraId="747E32CF"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Removing buttons </w:t>
      </w:r>
    </w:p>
    <w:p w14:paraId="28702E6E"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Implement validation for the code </w:t>
      </w:r>
    </w:p>
    <w:p w14:paraId="72B1F5EB" w14:textId="77777777" w:rsidR="00A52ED8" w:rsidRPr="00BB35F2" w:rsidRDefault="00A52ED8" w:rsidP="00D10816">
      <w:pPr>
        <w:numPr>
          <w:ilvl w:val="0"/>
          <w:numId w:val="1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b/>
          <w:bCs/>
          <w:lang w:eastAsia="en-GB"/>
        </w:rPr>
        <w:t xml:space="preserve">Log books </w:t>
      </w:r>
    </w:p>
    <w:p w14:paraId="30342EE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lastRenderedPageBreak/>
        <w:t> </w:t>
      </w:r>
    </w:p>
    <w:p w14:paraId="5CF861E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Admin dash board will be left to me </w:t>
      </w:r>
    </w:p>
    <w:p w14:paraId="3FD0E323"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4BA69818" w14:textId="77777777"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sz w:val="24"/>
          <w:szCs w:val="24"/>
          <w:u w:val="single"/>
          <w:lang w:eastAsia="en-GB"/>
        </w:rPr>
        <w:t xml:space="preserve">Discussion on the project proposal with </w:t>
      </w:r>
      <w:r>
        <w:rPr>
          <w:rFonts w:ascii="Calibri" w:eastAsia="Times New Roman" w:hAnsi="Calibri" w:cs="Times New Roman"/>
          <w:sz w:val="24"/>
          <w:szCs w:val="24"/>
          <w:u w:val="single"/>
          <w:lang w:eastAsia="en-GB"/>
        </w:rPr>
        <w:t>F</w:t>
      </w:r>
      <w:r w:rsidRPr="00BB35F2">
        <w:rPr>
          <w:rFonts w:ascii="Calibri" w:eastAsia="Times New Roman" w:hAnsi="Calibri" w:cs="Times New Roman"/>
          <w:sz w:val="24"/>
          <w:szCs w:val="24"/>
          <w:u w:val="single"/>
          <w:lang w:eastAsia="en-GB"/>
        </w:rPr>
        <w:t>emi (17:12)</w:t>
      </w:r>
    </w:p>
    <w:p w14:paraId="5125BD84" w14:textId="77777777"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sz w:val="24"/>
          <w:szCs w:val="24"/>
          <w:lang w:eastAsia="en-GB"/>
        </w:rPr>
        <w:t> </w:t>
      </w:r>
    </w:p>
    <w:p w14:paraId="2FE440E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Technical feasibility talk </w:t>
      </w:r>
    </w:p>
    <w:p w14:paraId="629AB07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63718BB1"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We decided not to use java instead web application using and array of techniques, create a web application where clients can sign up their properties </w:t>
      </w:r>
    </w:p>
    <w:p w14:paraId="1608EEC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Economic feasibility </w:t>
      </w:r>
    </w:p>
    <w:p w14:paraId="6FBDFEB8" w14:textId="3BA5572A"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r w:rsidR="00FB4297" w:rsidRPr="00BB35F2">
        <w:rPr>
          <w:rFonts w:ascii="Calibri" w:eastAsia="Times New Roman" w:hAnsi="Calibri" w:cs="Times New Roman"/>
          <w:lang w:eastAsia="en-GB"/>
        </w:rPr>
        <w:t>Organizational</w:t>
      </w:r>
      <w:r w:rsidRPr="00BB35F2">
        <w:rPr>
          <w:rFonts w:ascii="Calibri" w:eastAsia="Times New Roman" w:hAnsi="Calibri" w:cs="Times New Roman"/>
          <w:lang w:eastAsia="en-GB"/>
        </w:rPr>
        <w:t xml:space="preserve"> feasibility </w:t>
      </w:r>
    </w:p>
    <w:p w14:paraId="66E1C749" w14:textId="77777777"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sz w:val="24"/>
          <w:szCs w:val="24"/>
          <w:lang w:eastAsia="en-GB"/>
        </w:rPr>
        <w:t> </w:t>
      </w:r>
    </w:p>
    <w:p w14:paraId="7EA731D4" w14:textId="77777777" w:rsidR="00A52ED8" w:rsidRPr="00BB35F2" w:rsidRDefault="00A52ED8" w:rsidP="00A52ED8">
      <w:pPr>
        <w:pStyle w:val="Heading3"/>
      </w:pPr>
      <w:bookmarkStart w:id="9" w:name="_Toc513199736"/>
      <w:r w:rsidRPr="00BB35F2">
        <w:t>Log book 3 8th February</w:t>
      </w:r>
      <w:bookmarkEnd w:id="9"/>
      <w:r w:rsidRPr="00BB35F2">
        <w:t xml:space="preserve"> </w:t>
      </w:r>
    </w:p>
    <w:p w14:paraId="6F2F8AF3"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08 February 2018</w:t>
      </w:r>
    </w:p>
    <w:p w14:paraId="0DF26CB7"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14:05</w:t>
      </w:r>
    </w:p>
    <w:p w14:paraId="2841534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14:05 </w:t>
      </w:r>
    </w:p>
    <w:p w14:paraId="6D2426A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EECA5E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Work we are going to do </w:t>
      </w:r>
    </w:p>
    <w:p w14:paraId="39F13DC9" w14:textId="16F35FCB"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Toby </w:t>
      </w:r>
    </w:p>
    <w:p w14:paraId="76DC1B90" w14:textId="77777777" w:rsidR="00A52ED8" w:rsidRPr="00BB35F2" w:rsidRDefault="00A52ED8" w:rsidP="00D10816">
      <w:pPr>
        <w:numPr>
          <w:ilvl w:val="0"/>
          <w:numId w:val="1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 use case text and use case diagrams </w:t>
      </w:r>
    </w:p>
    <w:p w14:paraId="751A5174" w14:textId="77777777" w:rsidR="00A52ED8" w:rsidRPr="00BB35F2" w:rsidRDefault="00A52ED8" w:rsidP="00D10816">
      <w:pPr>
        <w:numPr>
          <w:ilvl w:val="1"/>
          <w:numId w:val="16"/>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This was decided as he had created the database</w:t>
      </w:r>
    </w:p>
    <w:p w14:paraId="463D33AE" w14:textId="510DBC08"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Shashank - </w:t>
      </w:r>
    </w:p>
    <w:p w14:paraId="34F47FF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2DDF3D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Gisylia </w:t>
      </w:r>
    </w:p>
    <w:p w14:paraId="37E008B2" w14:textId="29E20E4C" w:rsidR="00A52ED8" w:rsidRPr="00BB35F2" w:rsidRDefault="00A52ED8" w:rsidP="00D10816">
      <w:pPr>
        <w:numPr>
          <w:ilvl w:val="0"/>
          <w:numId w:val="17"/>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 completed the design </w:t>
      </w:r>
      <w:r w:rsidR="00FB4297" w:rsidRPr="00BB35F2">
        <w:rPr>
          <w:rFonts w:ascii="Calibri" w:eastAsia="Times New Roman" w:hAnsi="Calibri" w:cs="Times New Roman"/>
          <w:lang w:eastAsia="en-GB"/>
        </w:rPr>
        <w:t>layout and</w:t>
      </w:r>
      <w:r w:rsidRPr="00BB35F2">
        <w:rPr>
          <w:rFonts w:ascii="Calibri" w:eastAsia="Times New Roman" w:hAnsi="Calibri" w:cs="Times New Roman"/>
          <w:lang w:eastAsia="en-GB"/>
        </w:rPr>
        <w:t xml:space="preserve"> schemes report </w:t>
      </w:r>
    </w:p>
    <w:p w14:paraId="1423B078" w14:textId="77777777" w:rsidR="00FB4297"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49E0BFC" w14:textId="35B5A264"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14:57</w:t>
      </w:r>
    </w:p>
    <w:p w14:paraId="0EA14614" w14:textId="72C61F8F"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Meeting time</w:t>
      </w:r>
    </w:p>
    <w:p w14:paraId="5C0A1C3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Pod room next week Friday </w:t>
      </w:r>
    </w:p>
    <w:p w14:paraId="0AEA727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Extension the following Friday </w:t>
      </w:r>
    </w:p>
    <w:p w14:paraId="2AAB8326" w14:textId="3835B2C7" w:rsidR="00A52ED8" w:rsidRPr="00BB35F2" w:rsidRDefault="00A52ED8" w:rsidP="00A52ED8">
      <w:pPr>
        <w:spacing w:after="0" w:line="240" w:lineRule="auto"/>
        <w:rPr>
          <w:rFonts w:ascii="Calibri" w:eastAsia="Times New Roman" w:hAnsi="Calibri" w:cs="Times New Roman"/>
          <w:u w:val="single"/>
          <w:lang w:eastAsia="en-GB"/>
        </w:rPr>
      </w:pPr>
      <w:r w:rsidRPr="00BB35F2">
        <w:rPr>
          <w:rFonts w:ascii="Calibri" w:eastAsia="Times New Roman" w:hAnsi="Calibri" w:cs="Times New Roman"/>
          <w:lang w:eastAsia="en-GB"/>
        </w:rPr>
        <w:t> </w:t>
      </w:r>
      <w:r w:rsidRPr="00BB35F2">
        <w:rPr>
          <w:rFonts w:ascii="Calibri" w:eastAsia="Times New Roman" w:hAnsi="Calibri" w:cs="Times New Roman"/>
          <w:u w:val="single"/>
          <w:lang w:eastAsia="en-GB"/>
        </w:rPr>
        <w:t>Tasks for the week</w:t>
      </w:r>
    </w:p>
    <w:p w14:paraId="10D301AE"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Troy</w:t>
      </w:r>
    </w:p>
    <w:p w14:paraId="09F41E8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5439188" w14:textId="604B3DDE" w:rsidR="00A52ED8" w:rsidRPr="00BB35F2" w:rsidRDefault="00A52ED8" w:rsidP="00D10816">
      <w:pPr>
        <w:numPr>
          <w:ilvl w:val="0"/>
          <w:numId w:val="1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lastRenderedPageBreak/>
        <w:t>find the assessment brief and have a look at what steps we need to take to gain a</w:t>
      </w:r>
      <w:r w:rsidR="00FB4297">
        <w:rPr>
          <w:rFonts w:ascii="Calibri" w:eastAsia="Times New Roman" w:hAnsi="Calibri" w:cs="Times New Roman"/>
          <w:lang w:eastAsia="en-GB"/>
        </w:rPr>
        <w:t>n</w:t>
      </w:r>
      <w:r w:rsidRPr="00BB35F2">
        <w:rPr>
          <w:rFonts w:ascii="Calibri" w:eastAsia="Times New Roman" w:hAnsi="Calibri" w:cs="Times New Roman"/>
          <w:lang w:eastAsia="en-GB"/>
        </w:rPr>
        <w:t xml:space="preserve"> A in the project </w:t>
      </w:r>
    </w:p>
    <w:p w14:paraId="3C32F79B" w14:textId="77777777" w:rsidR="00A52ED8" w:rsidRPr="00BB35F2" w:rsidRDefault="00A52ED8" w:rsidP="00D10816">
      <w:pPr>
        <w:numPr>
          <w:ilvl w:val="0"/>
          <w:numId w:val="1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Break it down into the simple tasks </w:t>
      </w:r>
    </w:p>
    <w:p w14:paraId="7FA734EC" w14:textId="7F184532" w:rsidR="00A52ED8" w:rsidRPr="00BB35F2" w:rsidRDefault="00A52ED8" w:rsidP="00FB4297">
      <w:pPr>
        <w:spacing w:after="0" w:line="240" w:lineRule="auto"/>
        <w:ind w:left="180"/>
        <w:rPr>
          <w:rFonts w:ascii="Calibri" w:eastAsia="Times New Roman" w:hAnsi="Calibri" w:cs="Times New Roman"/>
          <w:lang w:eastAsia="en-GB"/>
        </w:rPr>
      </w:pPr>
      <w:r w:rsidRPr="00BB35F2">
        <w:rPr>
          <w:rFonts w:ascii="Calibri" w:eastAsia="Times New Roman" w:hAnsi="Calibri" w:cs="Times New Roman"/>
          <w:lang w:eastAsia="en-GB"/>
        </w:rPr>
        <w:t xml:space="preserve"> Toby </w:t>
      </w:r>
    </w:p>
    <w:p w14:paraId="4CA6366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F81B9DA" w14:textId="77777777" w:rsidR="00A52ED8" w:rsidRPr="00BB35F2" w:rsidRDefault="00A52ED8" w:rsidP="00D10816">
      <w:pPr>
        <w:numPr>
          <w:ilvl w:val="0"/>
          <w:numId w:val="1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Finishing Gannt charts and use case texts </w:t>
      </w:r>
    </w:p>
    <w:p w14:paraId="4EC3AF05" w14:textId="002AD8A9" w:rsidR="00A52ED8" w:rsidRPr="00BB35F2" w:rsidRDefault="00A52ED8" w:rsidP="00D10816">
      <w:pPr>
        <w:numPr>
          <w:ilvl w:val="0"/>
          <w:numId w:val="1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 implementation the code into the </w:t>
      </w:r>
      <w:r w:rsidR="00FB4297" w:rsidRPr="00BB35F2">
        <w:rPr>
          <w:rFonts w:ascii="Calibri" w:eastAsia="Times New Roman" w:hAnsi="Calibri" w:cs="Times New Roman"/>
          <w:lang w:eastAsia="en-GB"/>
        </w:rPr>
        <w:t>sign-up</w:t>
      </w:r>
      <w:r w:rsidRPr="00BB35F2">
        <w:rPr>
          <w:rFonts w:ascii="Calibri" w:eastAsia="Times New Roman" w:hAnsi="Calibri" w:cs="Times New Roman"/>
          <w:lang w:eastAsia="en-GB"/>
        </w:rPr>
        <w:t xml:space="preserve"> forms</w:t>
      </w:r>
    </w:p>
    <w:p w14:paraId="441E2FF4" w14:textId="61238540" w:rsidR="00A52ED8" w:rsidRPr="00BB35F2" w:rsidRDefault="00A52ED8" w:rsidP="00A52ED8">
      <w:pPr>
        <w:spacing w:after="0" w:line="240" w:lineRule="auto"/>
        <w:ind w:left="540"/>
        <w:rPr>
          <w:rFonts w:ascii="Calibri" w:eastAsia="Times New Roman" w:hAnsi="Calibri" w:cs="Times New Roman"/>
          <w:lang w:eastAsia="en-GB"/>
        </w:rPr>
      </w:pPr>
    </w:p>
    <w:p w14:paraId="55227503"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Gisylia </w:t>
      </w:r>
    </w:p>
    <w:p w14:paraId="25EFD7F9" w14:textId="77777777" w:rsidR="00A52ED8" w:rsidRPr="00BB35F2" w:rsidRDefault="00A52ED8" w:rsidP="00D10816">
      <w:pPr>
        <w:numPr>
          <w:ilvl w:val="0"/>
          <w:numId w:val="2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Ticket design for client and staff </w:t>
      </w:r>
    </w:p>
    <w:p w14:paraId="2D936017" w14:textId="2ABBCC48"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Shashank </w:t>
      </w:r>
    </w:p>
    <w:p w14:paraId="09DA2C7F" w14:textId="77777777" w:rsidR="00A52ED8" w:rsidRPr="00BB35F2" w:rsidRDefault="00A52ED8" w:rsidP="00D10816">
      <w:pPr>
        <w:numPr>
          <w:ilvl w:val="0"/>
          <w:numId w:val="21"/>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Look over git work when implementation is complete </w:t>
      </w:r>
    </w:p>
    <w:p w14:paraId="11E9CB52" w14:textId="77777777" w:rsidR="00A52ED8" w:rsidRPr="00BB35F2" w:rsidRDefault="00A52ED8" w:rsidP="00D10816">
      <w:pPr>
        <w:numPr>
          <w:ilvl w:val="0"/>
          <w:numId w:val="21"/>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Work on front end of the dash boards </w:t>
      </w:r>
    </w:p>
    <w:p w14:paraId="5129D1B2" w14:textId="77777777" w:rsidR="00A52ED8" w:rsidRPr="00BB35F2" w:rsidRDefault="00A52ED8" w:rsidP="00D10816">
      <w:pPr>
        <w:numPr>
          <w:ilvl w:val="0"/>
          <w:numId w:val="21"/>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Coding the dash boards</w:t>
      </w:r>
    </w:p>
    <w:p w14:paraId="4C5E6963"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5CFDDEFE" w14:textId="77777777" w:rsidR="00A52ED8" w:rsidRPr="00BB35F2" w:rsidRDefault="00A52ED8" w:rsidP="00D10816">
      <w:pPr>
        <w:numPr>
          <w:ilvl w:val="0"/>
          <w:numId w:val="2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Making a project plan </w:t>
      </w:r>
    </w:p>
    <w:p w14:paraId="1260A2EC" w14:textId="77777777" w:rsidR="00A52ED8" w:rsidRPr="00BB35F2" w:rsidRDefault="00A52ED8" w:rsidP="00D10816">
      <w:pPr>
        <w:numPr>
          <w:ilvl w:val="0"/>
          <w:numId w:val="2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Work break down structure </w:t>
      </w:r>
    </w:p>
    <w:p w14:paraId="2056F9C0"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3B7EF33"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Overall general plan </w:t>
      </w:r>
    </w:p>
    <w:p w14:paraId="44F8CAFE" w14:textId="07546A52"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Re-create the </w:t>
      </w:r>
      <w:r w:rsidR="00FB4297" w:rsidRPr="00BB35F2">
        <w:rPr>
          <w:rFonts w:ascii="Calibri" w:eastAsia="Times New Roman" w:hAnsi="Calibri" w:cs="Times New Roman"/>
          <w:lang w:eastAsia="en-GB"/>
        </w:rPr>
        <w:t>Gantt</w:t>
      </w:r>
      <w:r w:rsidRPr="00BB35F2">
        <w:rPr>
          <w:rFonts w:ascii="Calibri" w:eastAsia="Times New Roman" w:hAnsi="Calibri" w:cs="Times New Roman"/>
          <w:lang w:eastAsia="en-GB"/>
        </w:rPr>
        <w:t xml:space="preserve"> chart </w:t>
      </w:r>
    </w:p>
    <w:p w14:paraId="14C228DA" w14:textId="5AEA0AC5"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Mapp the progress of the work </w:t>
      </w:r>
    </w:p>
    <w:p w14:paraId="34F92A5A" w14:textId="5089FD2D"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Risk </w:t>
      </w:r>
      <w:r w:rsidR="00FB4297" w:rsidRPr="00BB35F2">
        <w:rPr>
          <w:rFonts w:ascii="Calibri" w:eastAsia="Times New Roman" w:hAnsi="Calibri" w:cs="Times New Roman"/>
          <w:lang w:eastAsia="en-GB"/>
        </w:rPr>
        <w:t>analysis -</w:t>
      </w:r>
      <w:r w:rsidRPr="00BB35F2">
        <w:rPr>
          <w:rFonts w:ascii="Calibri" w:eastAsia="Times New Roman" w:hAnsi="Calibri" w:cs="Times New Roman"/>
          <w:lang w:eastAsia="en-GB"/>
        </w:rPr>
        <w:t xml:space="preserve"> what the ricks are the </w:t>
      </w:r>
      <w:r w:rsidR="00FB4297" w:rsidRPr="00BB35F2">
        <w:rPr>
          <w:rFonts w:ascii="Calibri" w:eastAsia="Times New Roman" w:hAnsi="Calibri" w:cs="Times New Roman"/>
          <w:lang w:eastAsia="en-GB"/>
        </w:rPr>
        <w:t>description</w:t>
      </w:r>
      <w:r w:rsidRPr="00BB35F2">
        <w:rPr>
          <w:rFonts w:ascii="Calibri" w:eastAsia="Times New Roman" w:hAnsi="Calibri" w:cs="Times New Roman"/>
          <w:lang w:eastAsia="en-GB"/>
        </w:rPr>
        <w:t xml:space="preserve"> of the risks based on the work break structure </w:t>
      </w:r>
    </w:p>
    <w:p w14:paraId="55DA947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Add every task </w:t>
      </w:r>
    </w:p>
    <w:p w14:paraId="3D7F586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59701F5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Task we need to complete broken down </w:t>
      </w:r>
    </w:p>
    <w:p w14:paraId="72DC879E" w14:textId="2E37DBBD"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Risks </w:t>
      </w:r>
    </w:p>
    <w:p w14:paraId="114BAAE4" w14:textId="77777777" w:rsidR="00A52ED8" w:rsidRPr="00BB35F2" w:rsidRDefault="00A52ED8" w:rsidP="00D10816">
      <w:pPr>
        <w:numPr>
          <w:ilvl w:val="0"/>
          <w:numId w:val="2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Things that could go wrong with the process </w:t>
      </w:r>
    </w:p>
    <w:p w14:paraId="1EE7B54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A227DC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We decided to use the waterfall methodology as it followed the structure of the project development lifecycle that we like the most </w:t>
      </w:r>
    </w:p>
    <w:p w14:paraId="5840D180"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9B205E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D991FB2" w14:textId="77777777" w:rsidR="00A52ED8" w:rsidRPr="00BB35F2" w:rsidRDefault="00A52ED8" w:rsidP="00A52ED8">
      <w:pPr>
        <w:spacing w:after="0" w:line="240" w:lineRule="auto"/>
        <w:ind w:left="1080"/>
        <w:rPr>
          <w:rFonts w:ascii="Calibri" w:eastAsia="Times New Roman" w:hAnsi="Calibri" w:cs="Times New Roman"/>
          <w:lang w:eastAsia="en-GB"/>
        </w:rPr>
      </w:pPr>
      <w:r w:rsidRPr="00BB35F2">
        <w:rPr>
          <w:rFonts w:ascii="Calibri" w:eastAsia="Times New Roman" w:hAnsi="Calibri" w:cs="Times New Roman"/>
          <w:noProof/>
          <w:lang w:eastAsia="en-GB"/>
        </w:rPr>
        <w:lastRenderedPageBreak/>
        <w:drawing>
          <wp:inline distT="0" distB="0" distL="0" distR="0" wp14:anchorId="7B9C9BE5" wp14:editId="4215A87C">
            <wp:extent cx="2049780" cy="1531620"/>
            <wp:effectExtent l="0" t="0" r="762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9780" cy="1531620"/>
                    </a:xfrm>
                    <a:prstGeom prst="rect">
                      <a:avLst/>
                    </a:prstGeom>
                    <a:noFill/>
                    <a:ln>
                      <a:noFill/>
                    </a:ln>
                  </pic:spPr>
                </pic:pic>
              </a:graphicData>
            </a:graphic>
          </wp:inline>
        </w:drawing>
      </w:r>
    </w:p>
    <w:p w14:paraId="0661D30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1E93B1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B8D8847" w14:textId="01F38C14"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The only people who can compete are the staff and the cancel </w:t>
      </w:r>
      <w:r w:rsidR="00FB4297" w:rsidRPr="00BB35F2">
        <w:rPr>
          <w:rFonts w:ascii="Calibri" w:eastAsia="Times New Roman" w:hAnsi="Calibri" w:cs="Times New Roman"/>
          <w:lang w:eastAsia="en-GB"/>
        </w:rPr>
        <w:t>are</w:t>
      </w:r>
      <w:r w:rsidRPr="00BB35F2">
        <w:rPr>
          <w:rFonts w:ascii="Calibri" w:eastAsia="Times New Roman" w:hAnsi="Calibri" w:cs="Times New Roman"/>
          <w:lang w:eastAsia="en-GB"/>
        </w:rPr>
        <w:t xml:space="preserve"> the admin </w:t>
      </w:r>
    </w:p>
    <w:p w14:paraId="00A78FE2" w14:textId="133BC194"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We had a discussion on the board on the structure of the system and different classes.</w:t>
      </w:r>
    </w:p>
    <w:p w14:paraId="37476E8D" w14:textId="77777777" w:rsidR="00A52ED8" w:rsidRPr="00BB35F2" w:rsidRDefault="00A52ED8" w:rsidP="00A52ED8">
      <w:pPr>
        <w:spacing w:after="0" w:line="240" w:lineRule="auto"/>
        <w:rPr>
          <w:rFonts w:ascii="Calibri" w:eastAsia="Times New Roman" w:hAnsi="Calibri" w:cs="Times New Roman"/>
          <w:sz w:val="24"/>
          <w:szCs w:val="24"/>
          <w:lang w:eastAsia="en-GB"/>
        </w:rPr>
      </w:pPr>
    </w:p>
    <w:p w14:paraId="336B58B0" w14:textId="767E062E"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sz w:val="24"/>
          <w:szCs w:val="24"/>
          <w:lang w:eastAsia="en-GB"/>
        </w:rPr>
        <w:t>  </w:t>
      </w:r>
    </w:p>
    <w:p w14:paraId="38362317" w14:textId="77777777" w:rsidR="00A52ED8" w:rsidRPr="00BB35F2" w:rsidRDefault="00A52ED8" w:rsidP="00A52ED8">
      <w:pPr>
        <w:pStyle w:val="Heading3"/>
      </w:pPr>
      <w:r w:rsidRPr="00BB35F2">
        <w:rPr>
          <w:rFonts w:ascii="Calibri" w:eastAsia="Times New Roman" w:hAnsi="Calibri" w:cs="Times New Roman"/>
          <w:lang w:eastAsia="en-GB"/>
        </w:rPr>
        <w:t> </w:t>
      </w:r>
      <w:bookmarkStart w:id="10" w:name="_Toc513199737"/>
      <w:r w:rsidRPr="00BB35F2">
        <w:t>Log book 4 9th February</w:t>
      </w:r>
      <w:bookmarkEnd w:id="10"/>
      <w:r w:rsidRPr="00BB35F2">
        <w:t xml:space="preserve"> </w:t>
      </w:r>
    </w:p>
    <w:p w14:paraId="0FED0A51"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09 February 2018</w:t>
      </w:r>
    </w:p>
    <w:p w14:paraId="13B17A8E"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10:13</w:t>
      </w:r>
    </w:p>
    <w:p w14:paraId="1AB744B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10:13 - pod room 3</w:t>
      </w:r>
    </w:p>
    <w:p w14:paraId="03D51ED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20CF493" w14:textId="0C0C6129"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r w:rsidR="00FB4297" w:rsidRPr="00BB35F2">
        <w:rPr>
          <w:rFonts w:ascii="Calibri" w:eastAsia="Times New Roman" w:hAnsi="Calibri" w:cs="Times New Roman"/>
          <w:lang w:eastAsia="en-GB"/>
        </w:rPr>
        <w:t>Agenda:</w:t>
      </w:r>
      <w:r w:rsidRPr="00BB35F2">
        <w:rPr>
          <w:rFonts w:ascii="Calibri" w:eastAsia="Times New Roman" w:hAnsi="Calibri" w:cs="Times New Roman"/>
          <w:lang w:eastAsia="en-GB"/>
        </w:rPr>
        <w:t xml:space="preserve"> discussing our deliverable and our work done </w:t>
      </w:r>
    </w:p>
    <w:p w14:paraId="660F766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A3E46C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What have we not done that we haven't done yet </w:t>
      </w:r>
    </w:p>
    <w:p w14:paraId="422F0A34" w14:textId="77777777" w:rsidR="00A52ED8" w:rsidRPr="00BB35F2" w:rsidRDefault="00A52ED8" w:rsidP="00D10816">
      <w:pPr>
        <w:numPr>
          <w:ilvl w:val="0"/>
          <w:numId w:val="2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Creating a to do list on the different things we need to do and complete </w:t>
      </w:r>
    </w:p>
    <w:p w14:paraId="21A73DBE"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7F85520" w14:textId="38834AB7" w:rsidR="00A52ED8" w:rsidRPr="00BB35F2" w:rsidRDefault="00A52ED8" w:rsidP="00D10816">
      <w:pPr>
        <w:numPr>
          <w:ilvl w:val="0"/>
          <w:numId w:val="2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Creating a </w:t>
      </w:r>
      <w:r w:rsidR="00FB4297" w:rsidRPr="00BB35F2">
        <w:rPr>
          <w:rFonts w:ascii="Calibri" w:eastAsia="Times New Roman" w:hAnsi="Calibri" w:cs="Times New Roman"/>
          <w:lang w:eastAsia="en-GB"/>
        </w:rPr>
        <w:t>Gantt</w:t>
      </w:r>
      <w:r w:rsidRPr="00BB35F2">
        <w:rPr>
          <w:rFonts w:ascii="Calibri" w:eastAsia="Times New Roman" w:hAnsi="Calibri" w:cs="Times New Roman"/>
          <w:lang w:eastAsia="en-GB"/>
        </w:rPr>
        <w:t xml:space="preserve"> chart individual and general </w:t>
      </w:r>
    </w:p>
    <w:p w14:paraId="7CE681D1" w14:textId="77777777" w:rsidR="00A52ED8" w:rsidRPr="00BB35F2" w:rsidRDefault="00A52ED8" w:rsidP="00D10816">
      <w:pPr>
        <w:numPr>
          <w:ilvl w:val="0"/>
          <w:numId w:val="2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OOD design </w:t>
      </w:r>
    </w:p>
    <w:p w14:paraId="320F1CEC" w14:textId="77777777" w:rsidR="00A52ED8" w:rsidRPr="00BB35F2" w:rsidRDefault="00A52ED8" w:rsidP="00D10816">
      <w:pPr>
        <w:numPr>
          <w:ilvl w:val="1"/>
          <w:numId w:val="25"/>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use case text,</w:t>
      </w:r>
    </w:p>
    <w:p w14:paraId="08D55617" w14:textId="77777777" w:rsidR="00A52ED8" w:rsidRPr="00BB35F2" w:rsidRDefault="00A52ED8" w:rsidP="00D10816">
      <w:pPr>
        <w:numPr>
          <w:ilvl w:val="1"/>
          <w:numId w:val="25"/>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 diagrams</w:t>
      </w:r>
    </w:p>
    <w:p w14:paraId="7B546759" w14:textId="77777777" w:rsidR="00A52ED8" w:rsidRPr="00BB35F2" w:rsidRDefault="00A52ED8" w:rsidP="00D10816">
      <w:pPr>
        <w:numPr>
          <w:ilvl w:val="1"/>
          <w:numId w:val="25"/>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Class diagrams </w:t>
      </w:r>
    </w:p>
    <w:p w14:paraId="700DCDF8" w14:textId="77777777" w:rsidR="00A52ED8" w:rsidRPr="00BB35F2" w:rsidRDefault="00A52ED8" w:rsidP="00D10816">
      <w:pPr>
        <w:numPr>
          <w:ilvl w:val="0"/>
          <w:numId w:val="2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Going through the use case diagrams  </w:t>
      </w:r>
    </w:p>
    <w:p w14:paraId="5CA3A10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Adding another page (6 pages)</w:t>
      </w:r>
    </w:p>
    <w:p w14:paraId="0C66303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75556B2" w14:textId="77777777" w:rsidR="00A52ED8" w:rsidRPr="00BB35F2" w:rsidRDefault="00A52ED8" w:rsidP="00D10816">
      <w:pPr>
        <w:numPr>
          <w:ilvl w:val="0"/>
          <w:numId w:val="2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Creating concept maps </w:t>
      </w:r>
    </w:p>
    <w:p w14:paraId="2FEBCFE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Uploading the code to git </w:t>
      </w:r>
    </w:p>
    <w:p w14:paraId="049346E2"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Discussing the concept maps </w:t>
      </w:r>
    </w:p>
    <w:p w14:paraId="67F6D84D" w14:textId="77777777" w:rsidR="00FB4297"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6EEF78F0" w14:textId="741537A2"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lastRenderedPageBreak/>
        <w:t xml:space="preserve"> What we </w:t>
      </w:r>
      <w:r w:rsidR="00FB4297" w:rsidRPr="00BB35F2">
        <w:rPr>
          <w:rFonts w:ascii="Calibri" w:eastAsia="Times New Roman" w:hAnsi="Calibri" w:cs="Times New Roman"/>
          <w:lang w:eastAsia="en-GB"/>
        </w:rPr>
        <w:t>must</w:t>
      </w:r>
      <w:r w:rsidRPr="00BB35F2">
        <w:rPr>
          <w:rFonts w:ascii="Calibri" w:eastAsia="Times New Roman" w:hAnsi="Calibri" w:cs="Times New Roman"/>
          <w:lang w:eastAsia="en-GB"/>
        </w:rPr>
        <w:t xml:space="preserve"> do  </w:t>
      </w:r>
    </w:p>
    <w:p w14:paraId="73FF8319" w14:textId="77777777" w:rsidR="00A52ED8" w:rsidRPr="00BB35F2" w:rsidRDefault="00A52ED8" w:rsidP="00D10816">
      <w:pPr>
        <w:numPr>
          <w:ilvl w:val="0"/>
          <w:numId w:val="27"/>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Individual </w:t>
      </w:r>
      <w:r>
        <w:rPr>
          <w:rFonts w:ascii="Calibri" w:eastAsia="Times New Roman" w:hAnsi="Calibri" w:cs="Times New Roman"/>
          <w:lang w:eastAsia="en-GB"/>
        </w:rPr>
        <w:t>pert</w:t>
      </w:r>
      <w:r w:rsidRPr="00BB35F2">
        <w:rPr>
          <w:rFonts w:ascii="Calibri" w:eastAsia="Times New Roman" w:hAnsi="Calibri" w:cs="Times New Roman"/>
          <w:lang w:eastAsia="en-GB"/>
        </w:rPr>
        <w:t xml:space="preserve"> charts </w:t>
      </w:r>
    </w:p>
    <w:p w14:paraId="2C555649" w14:textId="77777777" w:rsidR="00A52ED8" w:rsidRPr="00BB35F2" w:rsidRDefault="00A52ED8" w:rsidP="00D10816">
      <w:pPr>
        <w:numPr>
          <w:ilvl w:val="0"/>
          <w:numId w:val="27"/>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Concept maps </w:t>
      </w:r>
    </w:p>
    <w:p w14:paraId="60DC004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303110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Front end discussion </w:t>
      </w:r>
    </w:p>
    <w:p w14:paraId="57B25CE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0A36F92"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Shashank start with the dash board </w:t>
      </w:r>
    </w:p>
    <w:p w14:paraId="48FC29D3"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CDD722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Gisylia home page </w:t>
      </w:r>
    </w:p>
    <w:p w14:paraId="2671D8C1"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89524A0"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Inspect element in google chrome </w:t>
      </w:r>
    </w:p>
    <w:p w14:paraId="0CAAF70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5D3866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Pages completed in the artefact </w:t>
      </w:r>
    </w:p>
    <w:p w14:paraId="6ED82CD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63CB42D" w14:textId="4AEA9F7B" w:rsidR="00A52ED8" w:rsidRPr="00BB35F2" w:rsidRDefault="00FB4297" w:rsidP="00A52ED8">
      <w:pPr>
        <w:spacing w:after="0" w:line="240" w:lineRule="auto"/>
        <w:rPr>
          <w:rFonts w:ascii="Calibri" w:eastAsia="Times New Roman" w:hAnsi="Calibri" w:cs="Times New Roman"/>
          <w:lang w:eastAsia="en-GB"/>
        </w:rPr>
      </w:pPr>
      <w:r>
        <w:rPr>
          <w:rFonts w:ascii="Calibri" w:eastAsia="Times New Roman" w:hAnsi="Calibri" w:cs="Times New Roman"/>
          <w:lang w:eastAsia="en-GB"/>
        </w:rPr>
        <w:t>Shashank</w:t>
      </w:r>
      <w:r w:rsidR="00A52ED8" w:rsidRPr="00BB35F2">
        <w:rPr>
          <w:rFonts w:ascii="Calibri" w:eastAsia="Times New Roman" w:hAnsi="Calibri" w:cs="Times New Roman"/>
          <w:lang w:eastAsia="en-GB"/>
        </w:rPr>
        <w:t xml:space="preserve"> Client dash board and staff dash board due Monday 12th February  </w:t>
      </w:r>
    </w:p>
    <w:p w14:paraId="11D9299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531D80D0" w14:textId="4FD9C789" w:rsidR="00A52ED8" w:rsidRPr="00BB35F2" w:rsidRDefault="00A52ED8" w:rsidP="00D10816">
      <w:pPr>
        <w:numPr>
          <w:ilvl w:val="0"/>
          <w:numId w:val="2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Someone </w:t>
      </w:r>
      <w:r w:rsidR="00FB4297" w:rsidRPr="00BB35F2">
        <w:rPr>
          <w:rFonts w:ascii="Calibri" w:eastAsia="Times New Roman" w:hAnsi="Calibri" w:cs="Times New Roman"/>
          <w:lang w:eastAsia="en-GB"/>
        </w:rPr>
        <w:t>must</w:t>
      </w:r>
      <w:r w:rsidRPr="00BB35F2">
        <w:rPr>
          <w:rFonts w:ascii="Calibri" w:eastAsia="Times New Roman" w:hAnsi="Calibri" w:cs="Times New Roman"/>
          <w:lang w:eastAsia="en-GB"/>
        </w:rPr>
        <w:t xml:space="preserve"> fall behind and create the different </w:t>
      </w:r>
    </w:p>
    <w:p w14:paraId="2DE3882D" w14:textId="596F2D5D"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Toby sent the </w:t>
      </w:r>
      <w:r w:rsidR="00FB4297">
        <w:rPr>
          <w:rFonts w:ascii="Calibri" w:eastAsia="Times New Roman" w:hAnsi="Calibri" w:cs="Times New Roman"/>
          <w:lang w:eastAsia="en-GB"/>
        </w:rPr>
        <w:t>SQL</w:t>
      </w:r>
      <w:bookmarkStart w:id="11" w:name="_GoBack"/>
      <w:bookmarkEnd w:id="11"/>
      <w:r w:rsidRPr="00BB35F2">
        <w:rPr>
          <w:rFonts w:ascii="Calibri" w:eastAsia="Times New Roman" w:hAnsi="Calibri" w:cs="Times New Roman"/>
          <w:lang w:eastAsia="en-GB"/>
        </w:rPr>
        <w:t xml:space="preserve"> for the database to create it </w:t>
      </w:r>
    </w:p>
    <w:p w14:paraId="0CEBED4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51FBA3B3" w14:textId="1BD164C0"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Gisylia conducted external </w:t>
      </w:r>
      <w:r w:rsidR="00FB4297" w:rsidRPr="00BB35F2">
        <w:rPr>
          <w:rFonts w:ascii="Calibri" w:eastAsia="Times New Roman" w:hAnsi="Calibri" w:cs="Times New Roman"/>
          <w:lang w:eastAsia="en-GB"/>
        </w:rPr>
        <w:t>research</w:t>
      </w:r>
      <w:r w:rsidRPr="00BB35F2">
        <w:rPr>
          <w:rFonts w:ascii="Calibri" w:eastAsia="Times New Roman" w:hAnsi="Calibri" w:cs="Times New Roman"/>
          <w:lang w:eastAsia="en-GB"/>
        </w:rPr>
        <w:t xml:space="preserve"> on how to create a successful log book and time stamp</w:t>
      </w:r>
    </w:p>
    <w:p w14:paraId="3DC3E61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F5FC971"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Creating a ticket page. </w:t>
      </w:r>
    </w:p>
    <w:p w14:paraId="38BFC4E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&lt; div class = ticket &gt;</w:t>
      </w:r>
    </w:p>
    <w:p w14:paraId="5F88E602" w14:textId="03D4FE95"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Adding maps to the address code</w:t>
      </w:r>
    </w:p>
    <w:p w14:paraId="13DD2D90" w14:textId="2B917928"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Using </w:t>
      </w:r>
      <w:r w:rsidR="00FB4297" w:rsidRPr="00BB35F2">
        <w:rPr>
          <w:rFonts w:ascii="Calibri" w:eastAsia="Times New Roman" w:hAnsi="Calibri" w:cs="Times New Roman"/>
          <w:lang w:eastAsia="en-GB"/>
        </w:rPr>
        <w:t>URL</w:t>
      </w:r>
      <w:r w:rsidRPr="00BB35F2">
        <w:rPr>
          <w:rFonts w:ascii="Calibri" w:eastAsia="Times New Roman" w:hAnsi="Calibri" w:cs="Times New Roman"/>
          <w:lang w:eastAsia="en-GB"/>
        </w:rPr>
        <w:t xml:space="preserve"> </w:t>
      </w:r>
    </w:p>
    <w:p w14:paraId="2729A450"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Concluded at 11 25</w:t>
      </w:r>
    </w:p>
    <w:p w14:paraId="039150FB" w14:textId="77777777" w:rsidR="00A52ED8" w:rsidRPr="00BB35F2" w:rsidRDefault="00A52ED8" w:rsidP="00A52ED8">
      <w:pPr>
        <w:spacing w:after="0" w:line="240" w:lineRule="auto"/>
        <w:rPr>
          <w:rFonts w:ascii="Calibri" w:eastAsia="Times New Roman" w:hAnsi="Calibri" w:cs="Times New Roman"/>
          <w:sz w:val="24"/>
          <w:szCs w:val="24"/>
          <w:lang w:eastAsia="en-GB"/>
        </w:rPr>
      </w:pPr>
    </w:p>
    <w:p w14:paraId="78DC5E55" w14:textId="77777777" w:rsidR="00A52ED8" w:rsidRPr="00BB35F2" w:rsidRDefault="00A52ED8" w:rsidP="00A52ED8">
      <w:pPr>
        <w:spacing w:after="0" w:line="240" w:lineRule="auto"/>
        <w:rPr>
          <w:rFonts w:ascii="Calibri" w:eastAsia="Times New Roman" w:hAnsi="Calibri" w:cs="Times New Roman"/>
          <w:sz w:val="24"/>
          <w:szCs w:val="24"/>
          <w:lang w:eastAsia="en-GB"/>
        </w:rPr>
      </w:pPr>
      <w:r w:rsidRPr="00BB35F2">
        <w:rPr>
          <w:rFonts w:ascii="Calibri" w:eastAsia="Times New Roman" w:hAnsi="Calibri" w:cs="Times New Roman"/>
          <w:sz w:val="24"/>
          <w:szCs w:val="24"/>
          <w:lang w:eastAsia="en-GB"/>
        </w:rPr>
        <w:t> </w:t>
      </w:r>
    </w:p>
    <w:p w14:paraId="391BE914" w14:textId="77777777" w:rsidR="00A52ED8" w:rsidRPr="00BB35F2" w:rsidRDefault="00A52ED8" w:rsidP="00A52ED8">
      <w:pPr>
        <w:pStyle w:val="Heading3"/>
        <w:rPr>
          <w:rFonts w:eastAsia="Times New Roman"/>
          <w:lang w:eastAsia="en-GB"/>
        </w:rPr>
      </w:pPr>
      <w:bookmarkStart w:id="12" w:name="_Toc513199738"/>
      <w:r w:rsidRPr="00BB35F2">
        <w:rPr>
          <w:rFonts w:eastAsia="Times New Roman"/>
          <w:lang w:eastAsia="en-GB"/>
        </w:rPr>
        <w:t>Log book 5 15th February</w:t>
      </w:r>
      <w:bookmarkEnd w:id="12"/>
      <w:r w:rsidRPr="00BB35F2">
        <w:rPr>
          <w:rFonts w:eastAsia="Times New Roman"/>
          <w:lang w:eastAsia="en-GB"/>
        </w:rPr>
        <w:t xml:space="preserve"> </w:t>
      </w:r>
    </w:p>
    <w:p w14:paraId="7EC96407"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15 February 2018</w:t>
      </w:r>
    </w:p>
    <w:p w14:paraId="0F0F507D"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14:08</w:t>
      </w:r>
    </w:p>
    <w:p w14:paraId="598F8D4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Start time 14:13   concluded: 5:03</w:t>
      </w:r>
    </w:p>
    <w:p w14:paraId="732B834E"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67592F1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lastRenderedPageBreak/>
        <w:t>Recap on work done</w:t>
      </w:r>
    </w:p>
    <w:p w14:paraId="6371350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Work break down structure - Shashank</w:t>
      </w:r>
    </w:p>
    <w:p w14:paraId="090CA1BE"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Risk analysis - troy </w:t>
      </w:r>
    </w:p>
    <w:p w14:paraId="44A5B91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Group role report - Gisylia </w:t>
      </w:r>
    </w:p>
    <w:p w14:paraId="24BA4A4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9C02BA2"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Work we're doing today</w:t>
      </w:r>
    </w:p>
    <w:p w14:paraId="7C56B54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5752CF3" w14:textId="77777777" w:rsidR="00A52ED8" w:rsidRPr="00BB35F2" w:rsidRDefault="00A52ED8" w:rsidP="00D10816">
      <w:pPr>
        <w:numPr>
          <w:ilvl w:val="0"/>
          <w:numId w:val="2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Create our individual concept maps </w:t>
      </w:r>
    </w:p>
    <w:p w14:paraId="1B4A3D1F" w14:textId="77777777" w:rsidR="00A52ED8" w:rsidRPr="00BB35F2" w:rsidRDefault="00A52ED8" w:rsidP="00D10816">
      <w:pPr>
        <w:numPr>
          <w:ilvl w:val="0"/>
          <w:numId w:val="2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Finish any outstanding individual assigned work </w:t>
      </w:r>
    </w:p>
    <w:p w14:paraId="0A1795B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5D87EC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 xml:space="preserve">Questions for Femi </w:t>
      </w:r>
    </w:p>
    <w:p w14:paraId="1D85641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15D126F" w14:textId="77777777" w:rsidR="00A52ED8" w:rsidRPr="00BB35F2" w:rsidRDefault="00A52ED8" w:rsidP="00D10816">
      <w:pPr>
        <w:numPr>
          <w:ilvl w:val="0"/>
          <w:numId w:val="3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Focus questions </w:t>
      </w:r>
    </w:p>
    <w:p w14:paraId="0A98E486" w14:textId="77777777" w:rsidR="00A52ED8" w:rsidRPr="00BB35F2" w:rsidRDefault="00A52ED8" w:rsidP="00D10816">
      <w:pPr>
        <w:numPr>
          <w:ilvl w:val="1"/>
          <w:numId w:val="30"/>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How many do we need?  </w:t>
      </w:r>
    </w:p>
    <w:p w14:paraId="2683A500" w14:textId="77777777" w:rsidR="00A52ED8" w:rsidRPr="00BB35F2" w:rsidRDefault="00A52ED8" w:rsidP="00D10816">
      <w:pPr>
        <w:numPr>
          <w:ilvl w:val="2"/>
          <w:numId w:val="30"/>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Up to us</w:t>
      </w:r>
    </w:p>
    <w:p w14:paraId="235DACF2" w14:textId="77777777" w:rsidR="00A52ED8" w:rsidRPr="00BB35F2" w:rsidRDefault="00A52ED8" w:rsidP="00D10816">
      <w:pPr>
        <w:numPr>
          <w:ilvl w:val="2"/>
          <w:numId w:val="30"/>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Go by each para and think about the questions that arise  </w:t>
      </w:r>
    </w:p>
    <w:p w14:paraId="5BC07F61" w14:textId="77777777" w:rsidR="00A52ED8" w:rsidRPr="00BB35F2" w:rsidRDefault="00A52ED8" w:rsidP="00D10816">
      <w:pPr>
        <w:numPr>
          <w:ilvl w:val="0"/>
          <w:numId w:val="3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Concept map for: </w:t>
      </w:r>
    </w:p>
    <w:p w14:paraId="02E38050" w14:textId="77777777" w:rsidR="00A52ED8" w:rsidRPr="00BB35F2" w:rsidRDefault="00A52ED8" w:rsidP="00D10816">
      <w:pPr>
        <w:numPr>
          <w:ilvl w:val="1"/>
          <w:numId w:val="30"/>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Individual</w:t>
      </w:r>
    </w:p>
    <w:p w14:paraId="6CBE28E5" w14:textId="77777777" w:rsidR="00A52ED8" w:rsidRPr="00BB35F2" w:rsidRDefault="00A52ED8" w:rsidP="00D10816">
      <w:pPr>
        <w:numPr>
          <w:ilvl w:val="2"/>
          <w:numId w:val="30"/>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Personal evaluation </w:t>
      </w:r>
    </w:p>
    <w:p w14:paraId="5633BCFF" w14:textId="1EA4D1CA" w:rsidR="00A52ED8" w:rsidRPr="00BB35F2" w:rsidRDefault="00A52ED8" w:rsidP="00D10816">
      <w:pPr>
        <w:numPr>
          <w:ilvl w:val="2"/>
          <w:numId w:val="30"/>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What are we (</w:t>
      </w:r>
      <w:r w:rsidR="00FB4297" w:rsidRPr="00BB35F2">
        <w:rPr>
          <w:rFonts w:ascii="Calibri" w:eastAsia="Times New Roman" w:hAnsi="Calibri" w:cs="Times New Roman"/>
          <w:lang w:eastAsia="en-GB"/>
        </w:rPr>
        <w:t>manager)</w:t>
      </w:r>
    </w:p>
    <w:p w14:paraId="19E67175" w14:textId="77777777" w:rsidR="00A52ED8" w:rsidRPr="00BB35F2" w:rsidRDefault="00A52ED8" w:rsidP="00D10816">
      <w:pPr>
        <w:numPr>
          <w:ilvl w:val="2"/>
          <w:numId w:val="30"/>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What you know </w:t>
      </w:r>
    </w:p>
    <w:p w14:paraId="389B61C8" w14:textId="77777777" w:rsidR="00A52ED8" w:rsidRPr="00BB35F2" w:rsidRDefault="00A52ED8" w:rsidP="00D10816">
      <w:pPr>
        <w:numPr>
          <w:ilvl w:val="2"/>
          <w:numId w:val="30"/>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Belbin test </w:t>
      </w:r>
    </w:p>
    <w:p w14:paraId="3C030C0D" w14:textId="77777777" w:rsidR="00A52ED8" w:rsidRPr="00BB35F2" w:rsidRDefault="00A52ED8" w:rsidP="00A52ED8">
      <w:pPr>
        <w:spacing w:after="0" w:line="240" w:lineRule="auto"/>
        <w:ind w:left="1620"/>
        <w:rPr>
          <w:rFonts w:ascii="Calibri" w:eastAsia="Times New Roman" w:hAnsi="Calibri" w:cs="Times New Roman"/>
          <w:lang w:eastAsia="en-GB"/>
        </w:rPr>
      </w:pPr>
      <w:r w:rsidRPr="00BB35F2">
        <w:rPr>
          <w:rFonts w:ascii="Calibri" w:eastAsia="Times New Roman" w:hAnsi="Calibri" w:cs="Times New Roman"/>
          <w:lang w:eastAsia="en-GB"/>
        </w:rPr>
        <w:t> </w:t>
      </w:r>
    </w:p>
    <w:p w14:paraId="5BF212C2" w14:textId="77777777" w:rsidR="00A52ED8" w:rsidRPr="00BB35F2" w:rsidRDefault="00A52ED8" w:rsidP="00D10816">
      <w:pPr>
        <w:numPr>
          <w:ilvl w:val="0"/>
          <w:numId w:val="31"/>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group </w:t>
      </w:r>
    </w:p>
    <w:p w14:paraId="70C6739E" w14:textId="77777777" w:rsidR="00A52ED8" w:rsidRPr="00BB35F2" w:rsidRDefault="00A52ED8" w:rsidP="00D10816">
      <w:pPr>
        <w:numPr>
          <w:ilvl w:val="1"/>
          <w:numId w:val="31"/>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All our individual analysis placed together </w:t>
      </w:r>
    </w:p>
    <w:p w14:paraId="084E57C2" w14:textId="77777777" w:rsidR="00A52ED8" w:rsidRPr="00BB35F2" w:rsidRDefault="00A52ED8" w:rsidP="00D10816">
      <w:pPr>
        <w:numPr>
          <w:ilvl w:val="0"/>
          <w:numId w:val="3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Risk analysis table </w:t>
      </w:r>
    </w:p>
    <w:p w14:paraId="40895B8F" w14:textId="77777777" w:rsidR="00A52ED8" w:rsidRPr="00BB35F2" w:rsidRDefault="00A52ED8" w:rsidP="00A52ED8">
      <w:pPr>
        <w:spacing w:after="0" w:line="240" w:lineRule="auto"/>
        <w:ind w:left="1080"/>
        <w:rPr>
          <w:rFonts w:ascii="Calibri" w:eastAsia="Times New Roman" w:hAnsi="Calibri" w:cs="Times New Roman"/>
          <w:lang w:eastAsia="en-GB"/>
        </w:rPr>
      </w:pPr>
      <w:r w:rsidRPr="00BB35F2">
        <w:rPr>
          <w:rFonts w:ascii="Calibri" w:eastAsia="Times New Roman" w:hAnsi="Calibri" w:cs="Times New Roman"/>
          <w:lang w:eastAsia="en-GB"/>
        </w:rPr>
        <w:t> </w:t>
      </w:r>
    </w:p>
    <w:p w14:paraId="708A4B9F" w14:textId="77777777" w:rsidR="00A52ED8" w:rsidRPr="00BB35F2" w:rsidRDefault="00A52ED8" w:rsidP="00D10816">
      <w:pPr>
        <w:numPr>
          <w:ilvl w:val="0"/>
          <w:numId w:val="3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What do our individual Gannt charts have to be about? </w:t>
      </w:r>
    </w:p>
    <w:p w14:paraId="04840854" w14:textId="3B56111D" w:rsidR="00A52ED8" w:rsidRPr="00BB35F2" w:rsidRDefault="00FB4297" w:rsidP="00D10816">
      <w:pPr>
        <w:numPr>
          <w:ilvl w:val="1"/>
          <w:numId w:val="33"/>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So,</w:t>
      </w:r>
      <w:r w:rsidR="00A52ED8" w:rsidRPr="00BB35F2">
        <w:rPr>
          <w:rFonts w:ascii="Calibri" w:eastAsia="Times New Roman" w:hAnsi="Calibri" w:cs="Times New Roman"/>
          <w:lang w:eastAsia="en-GB"/>
        </w:rPr>
        <w:t xml:space="preserve"> it’s the </w:t>
      </w:r>
      <w:r>
        <w:rPr>
          <w:rFonts w:ascii="Calibri" w:eastAsia="Times New Roman" w:hAnsi="Calibri" w:cs="Times New Roman"/>
          <w:lang w:eastAsia="en-GB"/>
        </w:rPr>
        <w:t>task</w:t>
      </w:r>
      <w:r w:rsidR="00A52ED8" w:rsidRPr="00BB35F2">
        <w:rPr>
          <w:rFonts w:ascii="Calibri" w:eastAsia="Times New Roman" w:hAnsi="Calibri" w:cs="Times New Roman"/>
          <w:lang w:eastAsia="en-GB"/>
        </w:rPr>
        <w:t xml:space="preserve">s that </w:t>
      </w:r>
      <w:r w:rsidRPr="00BB35F2">
        <w:rPr>
          <w:rFonts w:ascii="Calibri" w:eastAsia="Times New Roman" w:hAnsi="Calibri" w:cs="Times New Roman"/>
          <w:lang w:eastAsia="en-GB"/>
        </w:rPr>
        <w:t>Femi</w:t>
      </w:r>
      <w:r w:rsidR="00A52ED8" w:rsidRPr="00BB35F2">
        <w:rPr>
          <w:rFonts w:ascii="Calibri" w:eastAsia="Times New Roman" w:hAnsi="Calibri" w:cs="Times New Roman"/>
          <w:lang w:eastAsia="en-GB"/>
        </w:rPr>
        <w:t xml:space="preserve"> gave us in week 1 or 2 </w:t>
      </w:r>
    </w:p>
    <w:p w14:paraId="584031D7" w14:textId="05423170" w:rsidR="00A52ED8" w:rsidRPr="00BB35F2" w:rsidRDefault="00A52ED8" w:rsidP="00D10816">
      <w:pPr>
        <w:numPr>
          <w:ilvl w:val="1"/>
          <w:numId w:val="33"/>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What do you need a </w:t>
      </w:r>
      <w:r w:rsidR="00FB4297" w:rsidRPr="00BB35F2">
        <w:rPr>
          <w:rFonts w:ascii="Calibri" w:eastAsia="Times New Roman" w:hAnsi="Calibri" w:cs="Times New Roman"/>
          <w:lang w:eastAsia="en-GB"/>
        </w:rPr>
        <w:t>Gantt</w:t>
      </w:r>
      <w:r w:rsidRPr="00BB35F2">
        <w:rPr>
          <w:rFonts w:ascii="Calibri" w:eastAsia="Times New Roman" w:hAnsi="Calibri" w:cs="Times New Roman"/>
          <w:lang w:eastAsia="en-GB"/>
        </w:rPr>
        <w:t xml:space="preserve"> chart </w:t>
      </w:r>
      <w:r w:rsidR="00FB4297" w:rsidRPr="00BB35F2">
        <w:rPr>
          <w:rFonts w:ascii="Calibri" w:eastAsia="Times New Roman" w:hAnsi="Calibri" w:cs="Times New Roman"/>
          <w:lang w:eastAsia="en-GB"/>
        </w:rPr>
        <w:t>for?</w:t>
      </w:r>
      <w:r w:rsidRPr="00BB35F2">
        <w:rPr>
          <w:rFonts w:ascii="Calibri" w:eastAsia="Times New Roman" w:hAnsi="Calibri" w:cs="Times New Roman"/>
          <w:lang w:eastAsia="en-GB"/>
        </w:rPr>
        <w:t xml:space="preserve"> </w:t>
      </w:r>
    </w:p>
    <w:p w14:paraId="31C4EF35" w14:textId="77777777" w:rsidR="00A52ED8" w:rsidRPr="00BB35F2" w:rsidRDefault="00A52ED8" w:rsidP="00A52ED8">
      <w:pPr>
        <w:spacing w:after="0" w:line="240" w:lineRule="auto"/>
        <w:ind w:left="1080"/>
        <w:rPr>
          <w:rFonts w:ascii="Calibri" w:eastAsia="Times New Roman" w:hAnsi="Calibri" w:cs="Times New Roman"/>
          <w:lang w:eastAsia="en-GB"/>
        </w:rPr>
      </w:pPr>
      <w:r w:rsidRPr="00BB35F2">
        <w:rPr>
          <w:rFonts w:ascii="Calibri" w:eastAsia="Times New Roman" w:hAnsi="Calibri" w:cs="Times New Roman"/>
          <w:lang w:eastAsia="en-GB"/>
        </w:rPr>
        <w:t> </w:t>
      </w:r>
    </w:p>
    <w:p w14:paraId="6B197F85" w14:textId="13248FF0" w:rsidR="00A52ED8" w:rsidRPr="00BB35F2" w:rsidRDefault="00A52ED8" w:rsidP="00D10816">
      <w:pPr>
        <w:numPr>
          <w:ilvl w:val="0"/>
          <w:numId w:val="3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Do we place all our group work on one </w:t>
      </w:r>
      <w:r w:rsidR="00FB4297" w:rsidRPr="00BB35F2">
        <w:rPr>
          <w:rFonts w:ascii="Calibri" w:eastAsia="Times New Roman" w:hAnsi="Calibri" w:cs="Times New Roman"/>
          <w:lang w:eastAsia="en-GB"/>
        </w:rPr>
        <w:t>doc?</w:t>
      </w:r>
      <w:r w:rsidRPr="00BB35F2">
        <w:rPr>
          <w:rFonts w:ascii="Calibri" w:eastAsia="Times New Roman" w:hAnsi="Calibri" w:cs="Times New Roman"/>
          <w:lang w:eastAsia="en-GB"/>
        </w:rPr>
        <w:t xml:space="preserve"> </w:t>
      </w:r>
    </w:p>
    <w:p w14:paraId="4C3E0528" w14:textId="77777777" w:rsidR="00A52ED8" w:rsidRPr="00BB35F2" w:rsidRDefault="00A52ED8" w:rsidP="00D10816">
      <w:pPr>
        <w:numPr>
          <w:ilvl w:val="1"/>
          <w:numId w:val="34"/>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Place In one doc - the group document </w:t>
      </w:r>
    </w:p>
    <w:p w14:paraId="0258A27B" w14:textId="77777777" w:rsidR="00A52ED8" w:rsidRPr="00BB35F2" w:rsidRDefault="00A52ED8" w:rsidP="00D10816">
      <w:pPr>
        <w:numPr>
          <w:ilvl w:val="0"/>
          <w:numId w:val="3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Network activity </w:t>
      </w:r>
    </w:p>
    <w:p w14:paraId="1D5DFF15" w14:textId="6D907AD2" w:rsidR="00A52ED8" w:rsidRPr="00BB35F2" w:rsidRDefault="00A52ED8" w:rsidP="00D10816">
      <w:pPr>
        <w:numPr>
          <w:ilvl w:val="1"/>
          <w:numId w:val="35"/>
        </w:numPr>
        <w:spacing w:before="0" w:after="0" w:line="240" w:lineRule="auto"/>
        <w:ind w:left="162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Pert diagram or </w:t>
      </w:r>
      <w:r w:rsidR="00FB4297" w:rsidRPr="00BB35F2">
        <w:rPr>
          <w:rFonts w:ascii="Calibri" w:eastAsia="Times New Roman" w:hAnsi="Calibri" w:cs="Times New Roman"/>
          <w:lang w:eastAsia="en-GB"/>
        </w:rPr>
        <w:t>Gantt</w:t>
      </w:r>
      <w:r w:rsidRPr="00BB35F2">
        <w:rPr>
          <w:rFonts w:ascii="Calibri" w:eastAsia="Times New Roman" w:hAnsi="Calibri" w:cs="Times New Roman"/>
          <w:lang w:eastAsia="en-GB"/>
        </w:rPr>
        <w:t xml:space="preserve"> chart </w:t>
      </w:r>
    </w:p>
    <w:p w14:paraId="3A0F9D8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41B06C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Femi next week class requirements 16:13</w:t>
      </w:r>
    </w:p>
    <w:p w14:paraId="1BE0E09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1D1576FF" w14:textId="77777777" w:rsidR="00A52ED8" w:rsidRPr="00BB35F2" w:rsidRDefault="00A52ED8" w:rsidP="00D10816">
      <w:pPr>
        <w:numPr>
          <w:ilvl w:val="0"/>
          <w:numId w:val="3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Use case </w:t>
      </w:r>
    </w:p>
    <w:p w14:paraId="5B82E290" w14:textId="77777777" w:rsidR="00A52ED8" w:rsidRPr="00BB35F2" w:rsidRDefault="00A52ED8" w:rsidP="00D10816">
      <w:pPr>
        <w:numPr>
          <w:ilvl w:val="0"/>
          <w:numId w:val="3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Domain model </w:t>
      </w:r>
    </w:p>
    <w:p w14:paraId="473A848E" w14:textId="77777777" w:rsidR="00A52ED8" w:rsidRPr="00BB35F2" w:rsidRDefault="00A52ED8" w:rsidP="00D10816">
      <w:pPr>
        <w:numPr>
          <w:ilvl w:val="0"/>
          <w:numId w:val="3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lastRenderedPageBreak/>
        <w:t xml:space="preserve">Robustness diagram </w:t>
      </w:r>
    </w:p>
    <w:p w14:paraId="2AFC180D" w14:textId="77777777" w:rsidR="00A52ED8" w:rsidRPr="00BB35F2" w:rsidRDefault="00A52ED8" w:rsidP="00D10816">
      <w:pPr>
        <w:numPr>
          <w:ilvl w:val="0"/>
          <w:numId w:val="3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Class diagram </w:t>
      </w:r>
    </w:p>
    <w:p w14:paraId="243363BF" w14:textId="77777777" w:rsidR="00A52ED8" w:rsidRPr="00BB35F2" w:rsidRDefault="00A52ED8" w:rsidP="00D10816">
      <w:pPr>
        <w:numPr>
          <w:ilvl w:val="0"/>
          <w:numId w:val="3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Design work </w:t>
      </w:r>
    </w:p>
    <w:p w14:paraId="628652A1" w14:textId="77777777" w:rsidR="00A52ED8" w:rsidRPr="00BB35F2" w:rsidRDefault="00A52ED8" w:rsidP="00D10816">
      <w:pPr>
        <w:numPr>
          <w:ilvl w:val="0"/>
          <w:numId w:val="36"/>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Report layout lesson </w:t>
      </w:r>
    </w:p>
    <w:p w14:paraId="561CC5D3"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28DE199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 xml:space="preserve">Work during the week </w:t>
      </w:r>
    </w:p>
    <w:p w14:paraId="6B88FCA3"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150F54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Gisylia </w:t>
      </w:r>
    </w:p>
    <w:p w14:paraId="19DF36A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340A0E7" w14:textId="77777777" w:rsidR="00A52ED8" w:rsidRPr="00BB35F2" w:rsidRDefault="00A52ED8" w:rsidP="00D10816">
      <w:pPr>
        <w:numPr>
          <w:ilvl w:val="0"/>
          <w:numId w:val="37"/>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Finish CSS page </w:t>
      </w:r>
    </w:p>
    <w:p w14:paraId="0169830B" w14:textId="77777777" w:rsidR="00A52ED8" w:rsidRPr="00BB35F2" w:rsidRDefault="00A52ED8" w:rsidP="00D10816">
      <w:pPr>
        <w:numPr>
          <w:ilvl w:val="0"/>
          <w:numId w:val="37"/>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Start / finish report </w:t>
      </w:r>
    </w:p>
    <w:p w14:paraId="47D4F2E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F778F6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Troy </w:t>
      </w:r>
    </w:p>
    <w:p w14:paraId="38C62DD4" w14:textId="77777777" w:rsidR="00A52ED8" w:rsidRPr="00BB35F2" w:rsidRDefault="00A52ED8" w:rsidP="00D10816">
      <w:pPr>
        <w:numPr>
          <w:ilvl w:val="0"/>
          <w:numId w:val="3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Start / finish report </w:t>
      </w:r>
    </w:p>
    <w:p w14:paraId="25D8E0B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C312632"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Shashank </w:t>
      </w:r>
    </w:p>
    <w:p w14:paraId="5493069B" w14:textId="77777777" w:rsidR="00A52ED8" w:rsidRPr="00BB35F2" w:rsidRDefault="00A52ED8" w:rsidP="00D10816">
      <w:pPr>
        <w:numPr>
          <w:ilvl w:val="0"/>
          <w:numId w:val="3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Start / finish report </w:t>
      </w:r>
    </w:p>
    <w:p w14:paraId="27715C3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2EBD07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Toby </w:t>
      </w:r>
    </w:p>
    <w:p w14:paraId="6BA97CA8" w14:textId="77777777" w:rsidR="00A52ED8" w:rsidRPr="00BB35F2" w:rsidRDefault="00A52ED8" w:rsidP="00D10816">
      <w:pPr>
        <w:numPr>
          <w:ilvl w:val="0"/>
          <w:numId w:val="4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Start of finish report </w:t>
      </w:r>
    </w:p>
    <w:p w14:paraId="60203CE7"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4FCD5E22" w14:textId="77777777" w:rsidR="00A52ED8" w:rsidRDefault="00A52ED8" w:rsidP="00A52ED8">
      <w:pPr>
        <w:spacing w:after="0" w:line="240" w:lineRule="auto"/>
        <w:ind w:left="540"/>
        <w:rPr>
          <w:rFonts w:ascii="Calibri" w:eastAsia="Times New Roman" w:hAnsi="Calibri" w:cs="Times New Roman"/>
          <w:lang w:eastAsia="en-GB"/>
        </w:rPr>
      </w:pPr>
    </w:p>
    <w:p w14:paraId="14A10DA1" w14:textId="77777777" w:rsidR="00A52ED8" w:rsidRPr="00BB35F2" w:rsidRDefault="00A52ED8" w:rsidP="00A52ED8">
      <w:pPr>
        <w:pStyle w:val="Heading3"/>
        <w:rPr>
          <w:rFonts w:eastAsia="Times New Roman"/>
          <w:lang w:eastAsia="en-GB"/>
        </w:rPr>
      </w:pPr>
      <w:bookmarkStart w:id="13" w:name="_Toc513199739"/>
      <w:r w:rsidRPr="00BB35F2">
        <w:rPr>
          <w:rFonts w:eastAsia="Times New Roman"/>
          <w:lang w:eastAsia="en-GB"/>
        </w:rPr>
        <w:t>Log book 6 22nd February</w:t>
      </w:r>
      <w:bookmarkEnd w:id="13"/>
      <w:r w:rsidRPr="00BB35F2">
        <w:rPr>
          <w:rFonts w:eastAsia="Times New Roman"/>
          <w:lang w:eastAsia="en-GB"/>
        </w:rPr>
        <w:t xml:space="preserve"> </w:t>
      </w:r>
    </w:p>
    <w:p w14:paraId="019493B6"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22 February 2018</w:t>
      </w:r>
    </w:p>
    <w:p w14:paraId="3BF365C3"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16:02</w:t>
      </w:r>
    </w:p>
    <w:p w14:paraId="0393CFF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Start time 4pm </w:t>
      </w:r>
    </w:p>
    <w:p w14:paraId="589E3223"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7F648C6" w14:textId="663FDF6B" w:rsidR="00A52ED8" w:rsidRPr="00BB35F2" w:rsidRDefault="00A52ED8" w:rsidP="00D10816">
      <w:pPr>
        <w:numPr>
          <w:ilvl w:val="0"/>
          <w:numId w:val="41"/>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Quick recap on </w:t>
      </w:r>
      <w:r w:rsidR="00FB4297" w:rsidRPr="00BB35F2">
        <w:rPr>
          <w:rFonts w:ascii="Calibri" w:eastAsia="Times New Roman" w:hAnsi="Calibri" w:cs="Times New Roman"/>
          <w:lang w:eastAsia="en-GB"/>
        </w:rPr>
        <w:t>tasks for</w:t>
      </w:r>
      <w:r w:rsidRPr="00BB35F2">
        <w:rPr>
          <w:rFonts w:ascii="Calibri" w:eastAsia="Times New Roman" w:hAnsi="Calibri" w:cs="Times New Roman"/>
          <w:lang w:eastAsia="en-GB"/>
        </w:rPr>
        <w:t xml:space="preserve"> the week </w:t>
      </w:r>
    </w:p>
    <w:p w14:paraId="4E52A88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5417F94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Toby will finish the staff page </w:t>
      </w:r>
    </w:p>
    <w:p w14:paraId="36C3793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Shashank</w:t>
      </w:r>
    </w:p>
    <w:p w14:paraId="040D9A42" w14:textId="10097CA3"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Gisylia continue </w:t>
      </w:r>
      <w:r w:rsidR="00FB4297" w:rsidRPr="00BB35F2">
        <w:rPr>
          <w:rFonts w:ascii="Calibri" w:eastAsia="Times New Roman" w:hAnsi="Calibri" w:cs="Times New Roman"/>
          <w:lang w:eastAsia="en-GB"/>
        </w:rPr>
        <w:t>CSS</w:t>
      </w:r>
      <w:r w:rsidRPr="00BB35F2">
        <w:rPr>
          <w:rFonts w:ascii="Calibri" w:eastAsia="Times New Roman" w:hAnsi="Calibri" w:cs="Times New Roman"/>
          <w:lang w:eastAsia="en-GB"/>
        </w:rPr>
        <w:t xml:space="preserve"> with modified code</w:t>
      </w:r>
    </w:p>
    <w:p w14:paraId="18E38BB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6C7334EE"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Reconstruct the plan again then assign role to Shashank </w:t>
      </w:r>
    </w:p>
    <w:p w14:paraId="1AC285AD" w14:textId="77777777" w:rsidR="00A52ED8" w:rsidRDefault="00A52ED8" w:rsidP="00A52ED8">
      <w:pPr>
        <w:spacing w:after="0" w:line="240" w:lineRule="auto"/>
        <w:ind w:left="540"/>
        <w:rPr>
          <w:rFonts w:ascii="Calibri" w:eastAsia="Times New Roman" w:hAnsi="Calibri" w:cs="Times New Roman"/>
          <w:lang w:eastAsia="en-GB"/>
        </w:rPr>
      </w:pPr>
    </w:p>
    <w:p w14:paraId="338EF106" w14:textId="77777777" w:rsidR="00A52ED8" w:rsidRDefault="00A52ED8" w:rsidP="00A52ED8">
      <w:pPr>
        <w:spacing w:after="0" w:line="240" w:lineRule="auto"/>
        <w:ind w:left="540"/>
        <w:rPr>
          <w:rFonts w:ascii="Calibri" w:eastAsia="Times New Roman" w:hAnsi="Calibri" w:cs="Times New Roman"/>
          <w:lang w:eastAsia="en-GB"/>
        </w:rPr>
      </w:pPr>
    </w:p>
    <w:p w14:paraId="0DC14F58" w14:textId="77777777" w:rsidR="00A52ED8" w:rsidRPr="00BB35F2" w:rsidRDefault="00A52ED8" w:rsidP="00A52ED8">
      <w:pPr>
        <w:pStyle w:val="Heading3"/>
        <w:rPr>
          <w:rFonts w:eastAsia="Times New Roman"/>
          <w:lang w:eastAsia="en-GB"/>
        </w:rPr>
      </w:pPr>
      <w:bookmarkStart w:id="14" w:name="_Toc513199740"/>
      <w:r w:rsidRPr="00BB35F2">
        <w:rPr>
          <w:rFonts w:eastAsia="Times New Roman"/>
          <w:lang w:eastAsia="en-GB"/>
        </w:rPr>
        <w:t>Log book 7 8th March 2018</w:t>
      </w:r>
      <w:bookmarkEnd w:id="14"/>
    </w:p>
    <w:p w14:paraId="4C0DA67B"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08 March 2018</w:t>
      </w:r>
    </w:p>
    <w:p w14:paraId="42B88969"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15:23</w:t>
      </w:r>
    </w:p>
    <w:p w14:paraId="3C7C5AFC"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Start time - 3:05</w:t>
      </w:r>
    </w:p>
    <w:p w14:paraId="09BB473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0A808BB"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 Had a discussion on the remining tasks we have left to do. </w:t>
      </w:r>
    </w:p>
    <w:p w14:paraId="7963E28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Added additional task to the check list </w:t>
      </w:r>
    </w:p>
    <w:p w14:paraId="07F5FA70"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Updated the check list and allocated roles to each team member. </w:t>
      </w:r>
    </w:p>
    <w:p w14:paraId="02954061"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2D38AB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r w:rsidRPr="00BB35F2">
        <w:rPr>
          <w:rFonts w:ascii="Calibri" w:eastAsia="Times New Roman" w:hAnsi="Calibri" w:cs="Times New Roman"/>
          <w:u w:val="single"/>
          <w:lang w:eastAsia="en-GB"/>
        </w:rPr>
        <w:t>Task for the week</w:t>
      </w:r>
    </w:p>
    <w:p w14:paraId="787DD1F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DED041E"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Troy</w:t>
      </w:r>
    </w:p>
    <w:p w14:paraId="58C3B17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667BEF6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 xml:space="preserve"> - risk analysis</w:t>
      </w:r>
    </w:p>
    <w:p w14:paraId="3B9C4611"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538D97B"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r w:rsidRPr="00BB35F2">
        <w:rPr>
          <w:rFonts w:ascii="Calibri" w:eastAsia="Times New Roman" w:hAnsi="Calibri" w:cs="Times New Roman"/>
          <w:u w:val="single"/>
          <w:lang w:eastAsia="en-GB"/>
        </w:rPr>
        <w:t xml:space="preserve">Toby </w:t>
      </w:r>
    </w:p>
    <w:p w14:paraId="20FC45B0"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90A2A1D" w14:textId="77777777" w:rsidR="00A52ED8" w:rsidRPr="00BB35F2" w:rsidRDefault="00A52ED8" w:rsidP="00D10816">
      <w:pPr>
        <w:numPr>
          <w:ilvl w:val="0"/>
          <w:numId w:val="4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u w:val="single"/>
          <w:lang w:eastAsia="en-GB"/>
        </w:rPr>
        <w:t xml:space="preserve">Focus questions </w:t>
      </w:r>
    </w:p>
    <w:p w14:paraId="65FE3E59" w14:textId="77777777" w:rsidR="00A52ED8" w:rsidRPr="00BB35F2" w:rsidRDefault="00A52ED8" w:rsidP="00D10816">
      <w:pPr>
        <w:numPr>
          <w:ilvl w:val="0"/>
          <w:numId w:val="42"/>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u w:val="single"/>
          <w:lang w:eastAsia="en-GB"/>
        </w:rPr>
        <w:t>Database development</w:t>
      </w:r>
    </w:p>
    <w:p w14:paraId="65AAD5C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65D8911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 xml:space="preserve">Shashank </w:t>
      </w:r>
    </w:p>
    <w:p w14:paraId="40429F4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56E56007" w14:textId="77777777" w:rsidR="00A52ED8" w:rsidRPr="00BB35F2" w:rsidRDefault="00A52ED8" w:rsidP="00D10816">
      <w:pPr>
        <w:numPr>
          <w:ilvl w:val="0"/>
          <w:numId w:val="43"/>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u w:val="single"/>
          <w:lang w:eastAsia="en-GB"/>
        </w:rPr>
        <w:t xml:space="preserve">Test topics and questions </w:t>
      </w:r>
    </w:p>
    <w:p w14:paraId="38A1C25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0A93642"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u w:val="single"/>
          <w:lang w:eastAsia="en-GB"/>
        </w:rPr>
        <w:t>Gisylia</w:t>
      </w:r>
    </w:p>
    <w:p w14:paraId="669353B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CFFC091" w14:textId="15C15B38" w:rsidR="00A52ED8" w:rsidRPr="00BB35F2" w:rsidRDefault="00FB4297" w:rsidP="00D10816">
      <w:pPr>
        <w:numPr>
          <w:ilvl w:val="0"/>
          <w:numId w:val="4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CSS</w:t>
      </w:r>
      <w:r w:rsidR="00A52ED8" w:rsidRPr="00BB35F2">
        <w:rPr>
          <w:rFonts w:ascii="Calibri" w:eastAsia="Times New Roman" w:hAnsi="Calibri" w:cs="Times New Roman"/>
          <w:lang w:eastAsia="en-GB"/>
        </w:rPr>
        <w:t xml:space="preserve"> pages </w:t>
      </w:r>
    </w:p>
    <w:p w14:paraId="3A8B44C8" w14:textId="6513E589" w:rsidR="00A52ED8" w:rsidRPr="00BB35F2" w:rsidRDefault="00A52ED8" w:rsidP="00D10816">
      <w:pPr>
        <w:numPr>
          <w:ilvl w:val="0"/>
          <w:numId w:val="4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Report </w:t>
      </w:r>
      <w:r w:rsidR="00FB4297" w:rsidRPr="00BB35F2">
        <w:rPr>
          <w:rFonts w:ascii="Calibri" w:eastAsia="Times New Roman" w:hAnsi="Calibri" w:cs="Times New Roman"/>
          <w:lang w:eastAsia="en-GB"/>
        </w:rPr>
        <w:t>structure</w:t>
      </w:r>
      <w:r w:rsidRPr="00BB35F2">
        <w:rPr>
          <w:rFonts w:ascii="Calibri" w:eastAsia="Times New Roman" w:hAnsi="Calibri" w:cs="Times New Roman"/>
          <w:lang w:eastAsia="en-GB"/>
        </w:rPr>
        <w:t xml:space="preserve"> </w:t>
      </w:r>
    </w:p>
    <w:p w14:paraId="0BDA78C9" w14:textId="01BBA33C" w:rsidR="00A52ED8" w:rsidRPr="00BB35F2" w:rsidRDefault="00A52ED8" w:rsidP="00D10816">
      <w:pPr>
        <w:numPr>
          <w:ilvl w:val="0"/>
          <w:numId w:val="44"/>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Go over the code and note down all the classes in </w:t>
      </w:r>
      <w:r w:rsidR="00FB4297" w:rsidRPr="00BB35F2">
        <w:rPr>
          <w:rFonts w:ascii="Calibri" w:eastAsia="Times New Roman" w:hAnsi="Calibri" w:cs="Times New Roman"/>
          <w:lang w:eastAsia="en-GB"/>
        </w:rPr>
        <w:t>watch</w:t>
      </w:r>
      <w:r w:rsidRPr="00BB35F2">
        <w:rPr>
          <w:rFonts w:ascii="Calibri" w:eastAsia="Times New Roman" w:hAnsi="Calibri" w:cs="Times New Roman"/>
          <w:lang w:eastAsia="en-GB"/>
        </w:rPr>
        <w:t xml:space="preserve"> page. </w:t>
      </w:r>
    </w:p>
    <w:p w14:paraId="57587F79"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91F3798"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r w:rsidRPr="00BB35F2">
        <w:rPr>
          <w:rFonts w:ascii="Calibri" w:eastAsia="Times New Roman" w:hAnsi="Calibri" w:cs="Times New Roman"/>
          <w:u w:val="single"/>
          <w:lang w:eastAsia="en-GB"/>
        </w:rPr>
        <w:t>Talk with Femi</w:t>
      </w:r>
    </w:p>
    <w:p w14:paraId="3DA4BEF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43F40ED" w14:textId="77777777" w:rsidR="00A52ED8" w:rsidRPr="00BB35F2" w:rsidRDefault="00A52ED8" w:rsidP="00D10816">
      <w:pPr>
        <w:numPr>
          <w:ilvl w:val="0"/>
          <w:numId w:val="45"/>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This time next week - user interface design </w:t>
      </w:r>
    </w:p>
    <w:p w14:paraId="39AAC892"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67DD6845"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lastRenderedPageBreak/>
        <w:t> Toby - take out the alert in the customer dash board code</w:t>
      </w:r>
    </w:p>
    <w:p w14:paraId="33F61A1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035414AA"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End time - 16:45</w:t>
      </w:r>
    </w:p>
    <w:p w14:paraId="4BA98098" w14:textId="77777777" w:rsidR="00A52ED8" w:rsidRPr="00BB35F2" w:rsidRDefault="00A52ED8" w:rsidP="00A52ED8">
      <w:pPr>
        <w:spacing w:after="0" w:line="240" w:lineRule="auto"/>
        <w:ind w:left="540"/>
        <w:rPr>
          <w:rFonts w:ascii="Calibri" w:eastAsia="Times New Roman" w:hAnsi="Calibri" w:cs="Times New Roman"/>
          <w:lang w:eastAsia="en-GB"/>
        </w:rPr>
      </w:pPr>
      <w:r w:rsidRPr="00BB35F2">
        <w:rPr>
          <w:rFonts w:ascii="Calibri" w:eastAsia="Times New Roman" w:hAnsi="Calibri" w:cs="Times New Roman"/>
          <w:lang w:eastAsia="en-GB"/>
        </w:rPr>
        <w:t> </w:t>
      </w:r>
    </w:p>
    <w:p w14:paraId="40B721F6" w14:textId="77777777" w:rsidR="00A52ED8"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C9EA392" w14:textId="77777777" w:rsidR="00A52ED8" w:rsidRDefault="00A52ED8" w:rsidP="00A52ED8">
      <w:pPr>
        <w:spacing w:after="0" w:line="240" w:lineRule="auto"/>
        <w:rPr>
          <w:rFonts w:ascii="Calibri" w:eastAsia="Times New Roman" w:hAnsi="Calibri" w:cs="Times New Roman"/>
          <w:lang w:eastAsia="en-GB"/>
        </w:rPr>
      </w:pPr>
    </w:p>
    <w:p w14:paraId="7CF603A2" w14:textId="77777777" w:rsidR="00A52ED8" w:rsidRPr="00BB35F2" w:rsidRDefault="00A52ED8" w:rsidP="00A52ED8">
      <w:pPr>
        <w:spacing w:after="0" w:line="240" w:lineRule="auto"/>
        <w:rPr>
          <w:rFonts w:ascii="Calibri" w:eastAsia="Times New Roman" w:hAnsi="Calibri" w:cs="Times New Roman"/>
          <w:lang w:eastAsia="en-GB"/>
        </w:rPr>
      </w:pPr>
    </w:p>
    <w:p w14:paraId="04F657C4" w14:textId="77777777" w:rsidR="00A52ED8" w:rsidRPr="00BB35F2" w:rsidRDefault="00A52ED8" w:rsidP="00A52ED8">
      <w:pPr>
        <w:pStyle w:val="Heading3"/>
      </w:pPr>
      <w:r w:rsidRPr="00BB35F2">
        <w:rPr>
          <w:rFonts w:ascii="Calibri" w:eastAsia="Times New Roman" w:hAnsi="Calibri" w:cs="Times New Roman"/>
          <w:lang w:eastAsia="en-GB"/>
        </w:rPr>
        <w:t> </w:t>
      </w:r>
      <w:bookmarkStart w:id="15" w:name="_Toc513199741"/>
      <w:r w:rsidRPr="00BB35F2">
        <w:t>Log book 8 13th April</w:t>
      </w:r>
      <w:bookmarkEnd w:id="15"/>
      <w:r w:rsidRPr="00BB35F2">
        <w:t xml:space="preserve"> </w:t>
      </w:r>
    </w:p>
    <w:p w14:paraId="79919BB1"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13 April 2018</w:t>
      </w:r>
    </w:p>
    <w:p w14:paraId="620EDCEB"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15:07</w:t>
      </w:r>
    </w:p>
    <w:p w14:paraId="6F3E1AE1"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C9A1F14"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FA7071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Meeting - Recap session </w:t>
      </w:r>
    </w:p>
    <w:p w14:paraId="45C92DB1" w14:textId="2C86847C" w:rsidR="00A52ED8" w:rsidRPr="00BB35F2" w:rsidRDefault="00A52ED8" w:rsidP="00A52ED8">
      <w:pPr>
        <w:spacing w:after="0" w:line="240" w:lineRule="auto"/>
        <w:rPr>
          <w:rFonts w:ascii="Arial" w:eastAsia="Times New Roman" w:hAnsi="Arial" w:cs="Arial"/>
          <w:color w:val="000000"/>
          <w:lang w:eastAsia="en-GB"/>
        </w:rPr>
      </w:pPr>
      <w:r w:rsidRPr="00BB35F2">
        <w:rPr>
          <w:rFonts w:ascii="Arial" w:eastAsia="Times New Roman" w:hAnsi="Arial" w:cs="Arial"/>
          <w:color w:val="000000"/>
          <w:lang w:eastAsia="en-GB"/>
        </w:rPr>
        <w:t xml:space="preserve">We had a brief recap on where everyone's is </w:t>
      </w:r>
      <w:r w:rsidR="00FB4297" w:rsidRPr="00BB35F2">
        <w:rPr>
          <w:rFonts w:ascii="Arial" w:eastAsia="Times New Roman" w:hAnsi="Arial" w:cs="Arial"/>
          <w:color w:val="000000"/>
          <w:lang w:eastAsia="en-GB"/>
        </w:rPr>
        <w:t>now</w:t>
      </w:r>
      <w:r w:rsidRPr="00BB35F2">
        <w:rPr>
          <w:rFonts w:ascii="Arial" w:eastAsia="Times New Roman" w:hAnsi="Arial" w:cs="Arial"/>
          <w:color w:val="000000"/>
          <w:lang w:eastAsia="en-GB"/>
        </w:rPr>
        <w:t xml:space="preserve"> </w:t>
      </w:r>
    </w:p>
    <w:p w14:paraId="51EABBD6" w14:textId="77777777" w:rsidR="00A52ED8" w:rsidRPr="00BB35F2" w:rsidRDefault="00A52ED8" w:rsidP="00D10816">
      <w:pPr>
        <w:numPr>
          <w:ilvl w:val="0"/>
          <w:numId w:val="46"/>
        </w:numPr>
        <w:spacing w:before="0" w:after="0" w:line="240" w:lineRule="auto"/>
        <w:ind w:left="54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 xml:space="preserve">We only have two tasks left </w:t>
      </w:r>
    </w:p>
    <w:p w14:paraId="3534E718" w14:textId="77777777" w:rsidR="00A52ED8" w:rsidRPr="00BB35F2" w:rsidRDefault="00A52ED8" w:rsidP="00D10816">
      <w:pPr>
        <w:numPr>
          <w:ilvl w:val="1"/>
          <w:numId w:val="46"/>
        </w:numPr>
        <w:spacing w:before="0" w:after="0" w:line="240" w:lineRule="auto"/>
        <w:ind w:left="108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 xml:space="preserve">Completing the group report </w:t>
      </w:r>
    </w:p>
    <w:p w14:paraId="49926234" w14:textId="77777777" w:rsidR="00A52ED8" w:rsidRPr="00BB35F2" w:rsidRDefault="00A52ED8" w:rsidP="00D10816">
      <w:pPr>
        <w:numPr>
          <w:ilvl w:val="2"/>
          <w:numId w:val="46"/>
        </w:numPr>
        <w:spacing w:before="0" w:after="0" w:line="240" w:lineRule="auto"/>
        <w:ind w:left="162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The lecture on how to do this is on the 19th</w:t>
      </w:r>
    </w:p>
    <w:p w14:paraId="0FCE409B" w14:textId="77777777" w:rsidR="00A52ED8" w:rsidRPr="00BB35F2" w:rsidRDefault="00A52ED8" w:rsidP="00D10816">
      <w:pPr>
        <w:numPr>
          <w:ilvl w:val="1"/>
          <w:numId w:val="46"/>
        </w:numPr>
        <w:spacing w:before="0" w:after="0" w:line="240" w:lineRule="auto"/>
        <w:ind w:left="108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 xml:space="preserve">Completing the design of the website </w:t>
      </w:r>
    </w:p>
    <w:p w14:paraId="76913A5F" w14:textId="77777777" w:rsidR="00A52ED8" w:rsidRPr="00BB35F2" w:rsidRDefault="00A52ED8" w:rsidP="00D10816">
      <w:pPr>
        <w:numPr>
          <w:ilvl w:val="2"/>
          <w:numId w:val="46"/>
        </w:numPr>
        <w:spacing w:before="0" w:after="0" w:line="240" w:lineRule="auto"/>
        <w:ind w:left="162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 xml:space="preserve">The task is now between troy and Gisylia </w:t>
      </w:r>
    </w:p>
    <w:p w14:paraId="3C7933F7" w14:textId="77777777" w:rsidR="00A52ED8" w:rsidRPr="00BB35F2" w:rsidRDefault="00A52ED8" w:rsidP="00A52ED8">
      <w:pPr>
        <w:spacing w:after="0" w:line="240" w:lineRule="auto"/>
        <w:rPr>
          <w:rFonts w:ascii="Arial" w:eastAsia="Times New Roman" w:hAnsi="Arial" w:cs="Arial"/>
          <w:color w:val="000000"/>
          <w:lang w:eastAsia="en-GB"/>
        </w:rPr>
      </w:pPr>
      <w:r w:rsidRPr="00BB35F2">
        <w:rPr>
          <w:rFonts w:ascii="Arial" w:eastAsia="Times New Roman" w:hAnsi="Arial" w:cs="Arial"/>
          <w:color w:val="000000"/>
          <w:lang w:eastAsia="en-GB"/>
        </w:rPr>
        <w:t xml:space="preserve">Issues discussed </w:t>
      </w:r>
    </w:p>
    <w:p w14:paraId="10CB627A" w14:textId="77777777" w:rsidR="00A52ED8" w:rsidRPr="00BB35F2" w:rsidRDefault="00A52ED8" w:rsidP="00D10816">
      <w:pPr>
        <w:numPr>
          <w:ilvl w:val="0"/>
          <w:numId w:val="47"/>
        </w:numPr>
        <w:spacing w:before="0" w:after="0" w:line="240" w:lineRule="auto"/>
        <w:ind w:left="54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Shashank found an issue with the current algorithm</w:t>
      </w:r>
    </w:p>
    <w:p w14:paraId="658D8A54" w14:textId="77777777" w:rsidR="00A52ED8" w:rsidRPr="00BB35F2" w:rsidRDefault="00A52ED8" w:rsidP="00D10816">
      <w:pPr>
        <w:numPr>
          <w:ilvl w:val="1"/>
          <w:numId w:val="47"/>
        </w:numPr>
        <w:spacing w:before="0" w:after="0" w:line="240" w:lineRule="auto"/>
        <w:ind w:left="108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Wrong date and time</w:t>
      </w:r>
    </w:p>
    <w:p w14:paraId="0200B892" w14:textId="77777777" w:rsidR="00A52ED8" w:rsidRPr="00BB35F2" w:rsidRDefault="00A52ED8" w:rsidP="00D10816">
      <w:pPr>
        <w:numPr>
          <w:ilvl w:val="1"/>
          <w:numId w:val="47"/>
        </w:numPr>
        <w:spacing w:before="0" w:after="0" w:line="240" w:lineRule="auto"/>
        <w:ind w:left="108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Only assigns the jobs to James wood</w:t>
      </w:r>
    </w:p>
    <w:p w14:paraId="70B57CC6" w14:textId="77777777" w:rsidR="00A52ED8" w:rsidRPr="00BB35F2" w:rsidRDefault="00A52ED8" w:rsidP="00D10816">
      <w:pPr>
        <w:numPr>
          <w:ilvl w:val="2"/>
          <w:numId w:val="47"/>
        </w:numPr>
        <w:spacing w:before="0" w:after="0" w:line="240" w:lineRule="auto"/>
        <w:ind w:left="162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He's the only worker as well as the admin</w:t>
      </w:r>
    </w:p>
    <w:p w14:paraId="7D80998F" w14:textId="77777777" w:rsidR="00A52ED8" w:rsidRPr="00BB35F2" w:rsidRDefault="00A52ED8" w:rsidP="00D10816">
      <w:pPr>
        <w:numPr>
          <w:ilvl w:val="1"/>
          <w:numId w:val="47"/>
        </w:numPr>
        <w:spacing w:before="0" w:after="0" w:line="240" w:lineRule="auto"/>
        <w:ind w:left="1080"/>
        <w:textAlignment w:val="center"/>
        <w:rPr>
          <w:rFonts w:ascii="Calibri" w:eastAsia="Times New Roman" w:hAnsi="Calibri" w:cs="Times New Roman"/>
          <w:color w:val="000000"/>
          <w:lang w:eastAsia="en-GB"/>
        </w:rPr>
      </w:pPr>
      <w:r w:rsidRPr="00BB35F2">
        <w:rPr>
          <w:rFonts w:ascii="Arial" w:eastAsia="Times New Roman" w:hAnsi="Arial" w:cs="Arial"/>
          <w:color w:val="000000"/>
          <w:lang w:eastAsia="en-GB"/>
        </w:rPr>
        <w:t>Femi hasn’t taught us the structure of the report and presentation</w:t>
      </w:r>
    </w:p>
    <w:p w14:paraId="49900DCB" w14:textId="77777777" w:rsidR="00A52ED8" w:rsidRPr="00BB35F2" w:rsidRDefault="00A52ED8" w:rsidP="00A52ED8">
      <w:pPr>
        <w:spacing w:after="0" w:line="240" w:lineRule="auto"/>
        <w:rPr>
          <w:rFonts w:ascii="Calibri" w:eastAsia="Times New Roman" w:hAnsi="Calibri" w:cs="Times New Roman"/>
          <w:lang w:eastAsia="en-GB"/>
        </w:rPr>
      </w:pPr>
    </w:p>
    <w:p w14:paraId="366DEE8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32656DD7" w14:textId="77777777" w:rsidR="00A52ED8" w:rsidRPr="00BB35F2" w:rsidRDefault="00A52ED8" w:rsidP="00A52ED8">
      <w:pPr>
        <w:pStyle w:val="Heading3"/>
        <w:rPr>
          <w:rFonts w:eastAsia="Times New Roman"/>
          <w:lang w:eastAsia="en-GB"/>
        </w:rPr>
      </w:pPr>
      <w:bookmarkStart w:id="16" w:name="_Toc513199742"/>
      <w:r w:rsidRPr="00BB35F2">
        <w:rPr>
          <w:rFonts w:eastAsia="Times New Roman"/>
          <w:lang w:eastAsia="en-GB"/>
        </w:rPr>
        <w:t>Log book 9 19th April</w:t>
      </w:r>
      <w:bookmarkEnd w:id="16"/>
    </w:p>
    <w:p w14:paraId="7833AA0B"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19 April 2018</w:t>
      </w:r>
    </w:p>
    <w:p w14:paraId="710F5923"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14:18</w:t>
      </w:r>
    </w:p>
    <w:p w14:paraId="74DB7857"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Writing a successful report </w:t>
      </w:r>
    </w:p>
    <w:p w14:paraId="22A49FB6"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208FD792"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94DB655" w14:textId="77777777" w:rsidR="00A52ED8" w:rsidRPr="00BB35F2" w:rsidRDefault="00A52ED8" w:rsidP="00D10816">
      <w:pPr>
        <w:numPr>
          <w:ilvl w:val="0"/>
          <w:numId w:val="4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Individual </w:t>
      </w:r>
    </w:p>
    <w:p w14:paraId="4558C0DB" w14:textId="5BEF0A76" w:rsidR="00A52ED8" w:rsidRPr="00BB35F2" w:rsidRDefault="00A52ED8" w:rsidP="00D10816">
      <w:pPr>
        <w:numPr>
          <w:ilvl w:val="1"/>
          <w:numId w:val="48"/>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Group log book </w:t>
      </w:r>
      <w:r w:rsidR="00FB4297" w:rsidRPr="00BB35F2">
        <w:rPr>
          <w:rFonts w:ascii="Calibri" w:eastAsia="Times New Roman" w:hAnsi="Calibri" w:cs="Times New Roman"/>
          <w:lang w:eastAsia="en-GB"/>
        </w:rPr>
        <w:t>must</w:t>
      </w:r>
      <w:r w:rsidRPr="00BB35F2">
        <w:rPr>
          <w:rFonts w:ascii="Calibri" w:eastAsia="Times New Roman" w:hAnsi="Calibri" w:cs="Times New Roman"/>
          <w:lang w:eastAsia="en-GB"/>
        </w:rPr>
        <w:t xml:space="preserve"> go in the group project folder </w:t>
      </w:r>
    </w:p>
    <w:p w14:paraId="78EB7390" w14:textId="77777777" w:rsidR="00A52ED8" w:rsidRPr="00BB35F2" w:rsidRDefault="00A52ED8" w:rsidP="00D10816">
      <w:pPr>
        <w:numPr>
          <w:ilvl w:val="1"/>
          <w:numId w:val="48"/>
        </w:numPr>
        <w:spacing w:before="0" w:after="0" w:line="240" w:lineRule="auto"/>
        <w:ind w:left="108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Individual log books can be an attachment to you report </w:t>
      </w:r>
    </w:p>
    <w:p w14:paraId="7BBD4BA0" w14:textId="77777777" w:rsidR="00A52ED8" w:rsidRPr="00BB35F2" w:rsidRDefault="00A52ED8" w:rsidP="00D10816">
      <w:pPr>
        <w:numPr>
          <w:ilvl w:val="0"/>
          <w:numId w:val="48"/>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Boarder radius</w:t>
      </w:r>
    </w:p>
    <w:p w14:paraId="280B441E" w14:textId="77777777" w:rsidR="00A52ED8" w:rsidRDefault="00A52ED8" w:rsidP="00A52ED8"/>
    <w:p w14:paraId="53410AA3" w14:textId="77777777" w:rsidR="00A52ED8" w:rsidRPr="00BB35F2" w:rsidRDefault="00A52ED8" w:rsidP="00A52ED8">
      <w:pPr>
        <w:pStyle w:val="Heading3"/>
        <w:rPr>
          <w:rFonts w:eastAsia="Times New Roman"/>
          <w:lang w:eastAsia="en-GB"/>
        </w:rPr>
      </w:pPr>
      <w:bookmarkStart w:id="17" w:name="_Toc513199743"/>
      <w:r w:rsidRPr="00BB35F2">
        <w:rPr>
          <w:rFonts w:eastAsia="Times New Roman"/>
          <w:lang w:eastAsia="en-GB"/>
        </w:rPr>
        <w:lastRenderedPageBreak/>
        <w:t>Log book 10 1st May</w:t>
      </w:r>
      <w:bookmarkEnd w:id="17"/>
      <w:r w:rsidRPr="00BB35F2">
        <w:rPr>
          <w:rFonts w:eastAsia="Times New Roman"/>
          <w:lang w:eastAsia="en-GB"/>
        </w:rPr>
        <w:t xml:space="preserve"> </w:t>
      </w:r>
    </w:p>
    <w:p w14:paraId="014203F5"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sidRPr="00BB35F2">
        <w:rPr>
          <w:rFonts w:ascii="Calibri" w:eastAsia="Times New Roman" w:hAnsi="Calibri" w:cs="Times New Roman"/>
          <w:color w:val="767676"/>
          <w:sz w:val="20"/>
          <w:szCs w:val="20"/>
          <w:lang w:eastAsia="en-GB"/>
        </w:rPr>
        <w:t>0</w:t>
      </w:r>
      <w:r>
        <w:rPr>
          <w:rFonts w:ascii="Calibri" w:eastAsia="Times New Roman" w:hAnsi="Calibri" w:cs="Times New Roman"/>
          <w:color w:val="767676"/>
          <w:sz w:val="20"/>
          <w:szCs w:val="20"/>
          <w:lang w:eastAsia="en-GB"/>
        </w:rPr>
        <w:t xml:space="preserve">1 </w:t>
      </w:r>
      <w:r w:rsidRPr="00BB35F2">
        <w:rPr>
          <w:rFonts w:ascii="Calibri" w:eastAsia="Times New Roman" w:hAnsi="Calibri" w:cs="Times New Roman"/>
          <w:color w:val="767676"/>
          <w:sz w:val="20"/>
          <w:szCs w:val="20"/>
          <w:lang w:eastAsia="en-GB"/>
        </w:rPr>
        <w:t>May 2018</w:t>
      </w:r>
    </w:p>
    <w:p w14:paraId="5C9E8154" w14:textId="77777777" w:rsidR="00A52ED8" w:rsidRPr="00BB35F2" w:rsidRDefault="00A52ED8" w:rsidP="00A52ED8">
      <w:pPr>
        <w:spacing w:after="0" w:line="240" w:lineRule="auto"/>
        <w:rPr>
          <w:rFonts w:ascii="Calibri" w:eastAsia="Times New Roman" w:hAnsi="Calibri" w:cs="Times New Roman"/>
          <w:color w:val="767676"/>
          <w:sz w:val="20"/>
          <w:szCs w:val="20"/>
          <w:lang w:eastAsia="en-GB"/>
        </w:rPr>
      </w:pPr>
      <w:r>
        <w:rPr>
          <w:rFonts w:ascii="Calibri" w:eastAsia="Times New Roman" w:hAnsi="Calibri" w:cs="Times New Roman"/>
          <w:color w:val="767676"/>
          <w:sz w:val="20"/>
          <w:szCs w:val="20"/>
          <w:lang w:eastAsia="en-GB"/>
        </w:rPr>
        <w:t>13</w:t>
      </w:r>
      <w:r w:rsidRPr="00BB35F2">
        <w:rPr>
          <w:rFonts w:ascii="Calibri" w:eastAsia="Times New Roman" w:hAnsi="Calibri" w:cs="Times New Roman"/>
          <w:color w:val="767676"/>
          <w:sz w:val="20"/>
          <w:szCs w:val="20"/>
          <w:lang w:eastAsia="en-GB"/>
        </w:rPr>
        <w:t>:01</w:t>
      </w:r>
    </w:p>
    <w:p w14:paraId="47D45D9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xml:space="preserve">Final logbook </w:t>
      </w:r>
    </w:p>
    <w:p w14:paraId="39183D22"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71EE06CF"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53881BA6" w14:textId="77777777" w:rsidR="00A52ED8" w:rsidRPr="00BB35F2" w:rsidRDefault="00A52ED8" w:rsidP="00D10816">
      <w:pPr>
        <w:numPr>
          <w:ilvl w:val="0"/>
          <w:numId w:val="49"/>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Presentation preparation </w:t>
      </w:r>
    </w:p>
    <w:p w14:paraId="2799913D" w14:textId="77777777" w:rsidR="00A52ED8" w:rsidRPr="00BB35F2" w:rsidRDefault="00A52ED8" w:rsidP="00A52ED8">
      <w:pPr>
        <w:spacing w:after="0" w:line="240" w:lineRule="auto"/>
        <w:rPr>
          <w:rFonts w:ascii="Calibri" w:eastAsia="Times New Roman" w:hAnsi="Calibri" w:cs="Times New Roman"/>
          <w:lang w:eastAsia="en-GB"/>
        </w:rPr>
      </w:pPr>
      <w:r w:rsidRPr="00BB35F2">
        <w:rPr>
          <w:rFonts w:ascii="Calibri" w:eastAsia="Times New Roman" w:hAnsi="Calibri" w:cs="Times New Roman"/>
          <w:lang w:eastAsia="en-GB"/>
        </w:rPr>
        <w:t> </w:t>
      </w:r>
    </w:p>
    <w:p w14:paraId="49659425" w14:textId="77777777" w:rsidR="00A52ED8" w:rsidRPr="00BB35F2" w:rsidRDefault="00A52ED8" w:rsidP="00D10816">
      <w:pPr>
        <w:numPr>
          <w:ilvl w:val="0"/>
          <w:numId w:val="5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Discussion on the order of the presentation </w:t>
      </w:r>
    </w:p>
    <w:p w14:paraId="58F1381D" w14:textId="77777777" w:rsidR="00A52ED8" w:rsidRDefault="00A52ED8" w:rsidP="00D10816">
      <w:pPr>
        <w:numPr>
          <w:ilvl w:val="0"/>
          <w:numId w:val="50"/>
        </w:numPr>
        <w:spacing w:before="0" w:after="0" w:line="240" w:lineRule="auto"/>
        <w:ind w:left="540"/>
        <w:textAlignment w:val="center"/>
        <w:rPr>
          <w:rFonts w:ascii="Calibri" w:eastAsia="Times New Roman" w:hAnsi="Calibri" w:cs="Times New Roman"/>
          <w:lang w:eastAsia="en-GB"/>
        </w:rPr>
      </w:pPr>
      <w:r w:rsidRPr="00BB35F2">
        <w:rPr>
          <w:rFonts w:ascii="Calibri" w:eastAsia="Times New Roman" w:hAnsi="Calibri" w:cs="Times New Roman"/>
          <w:lang w:eastAsia="en-GB"/>
        </w:rPr>
        <w:t xml:space="preserve">Rehearsal on the talk we will give </w:t>
      </w:r>
    </w:p>
    <w:p w14:paraId="3902A739" w14:textId="77777777" w:rsidR="00A52ED8" w:rsidRPr="00BB35F2" w:rsidRDefault="00A52ED8" w:rsidP="00D10816">
      <w:pPr>
        <w:numPr>
          <w:ilvl w:val="0"/>
          <w:numId w:val="50"/>
        </w:numPr>
        <w:spacing w:before="0" w:after="0" w:line="240" w:lineRule="auto"/>
        <w:ind w:left="540"/>
        <w:textAlignment w:val="center"/>
        <w:rPr>
          <w:rFonts w:ascii="Calibri" w:eastAsia="Times New Roman" w:hAnsi="Calibri" w:cs="Times New Roman"/>
          <w:lang w:eastAsia="en-GB"/>
        </w:rPr>
      </w:pPr>
      <w:r>
        <w:rPr>
          <w:rFonts w:ascii="Calibri" w:eastAsia="Times New Roman" w:hAnsi="Calibri" w:cs="Times New Roman"/>
          <w:lang w:eastAsia="en-GB"/>
        </w:rPr>
        <w:t xml:space="preserve">Discussion of the group report process </w:t>
      </w:r>
    </w:p>
    <w:p w14:paraId="35D604C2" w14:textId="77777777" w:rsidR="00A52ED8" w:rsidRPr="00BB35F2" w:rsidRDefault="00A52ED8" w:rsidP="00A52ED8"/>
    <w:p w14:paraId="3F23E1D4" w14:textId="1C6FACE3" w:rsidR="00117B02" w:rsidRDefault="00117B02"/>
    <w:sectPr w:rsidR="00117B02">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3D8DE" w14:textId="77777777" w:rsidR="00D10816" w:rsidRDefault="00D10816" w:rsidP="00C6554A">
      <w:pPr>
        <w:spacing w:before="0" w:after="0" w:line="240" w:lineRule="auto"/>
      </w:pPr>
      <w:r>
        <w:separator/>
      </w:r>
    </w:p>
  </w:endnote>
  <w:endnote w:type="continuationSeparator" w:id="0">
    <w:p w14:paraId="4F168EC2" w14:textId="77777777" w:rsidR="00D10816" w:rsidRDefault="00D1081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2891A" w14:textId="77777777" w:rsidR="00117B02" w:rsidRDefault="00117B0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08A69" w14:textId="77777777" w:rsidR="00D10816" w:rsidRDefault="00D10816" w:rsidP="00C6554A">
      <w:pPr>
        <w:spacing w:before="0" w:after="0" w:line="240" w:lineRule="auto"/>
      </w:pPr>
      <w:r>
        <w:separator/>
      </w:r>
    </w:p>
  </w:footnote>
  <w:footnote w:type="continuationSeparator" w:id="0">
    <w:p w14:paraId="714BCCDB" w14:textId="77777777" w:rsidR="00D10816" w:rsidRDefault="00D1081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To Do" style="width:12pt;height:12pt;visibility:visible;mso-wrap-style:square" o:bullet="t">
        <v:imagedata r:id="rId1" o:title="To Do"/>
      </v:shape>
    </w:pict>
  </w:numPicBullet>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7A6DC6"/>
    <w:multiLevelType w:val="multilevel"/>
    <w:tmpl w:val="45D2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D4EF7"/>
    <w:multiLevelType w:val="multilevel"/>
    <w:tmpl w:val="51D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C49F0"/>
    <w:multiLevelType w:val="multilevel"/>
    <w:tmpl w:val="7CB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90380"/>
    <w:multiLevelType w:val="multilevel"/>
    <w:tmpl w:val="EE6AE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226DB8"/>
    <w:multiLevelType w:val="multilevel"/>
    <w:tmpl w:val="D6D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55C6B"/>
    <w:multiLevelType w:val="multilevel"/>
    <w:tmpl w:val="598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D0D99"/>
    <w:multiLevelType w:val="multilevel"/>
    <w:tmpl w:val="A06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D540BC"/>
    <w:multiLevelType w:val="multilevel"/>
    <w:tmpl w:val="746A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2537FB"/>
    <w:multiLevelType w:val="multilevel"/>
    <w:tmpl w:val="C69E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1447D5"/>
    <w:multiLevelType w:val="multilevel"/>
    <w:tmpl w:val="E09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747968"/>
    <w:multiLevelType w:val="multilevel"/>
    <w:tmpl w:val="A67E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A34A1"/>
    <w:multiLevelType w:val="hybridMultilevel"/>
    <w:tmpl w:val="7306222E"/>
    <w:lvl w:ilvl="0" w:tplc="8C367460">
      <w:start w:val="1"/>
      <w:numFmt w:val="bullet"/>
      <w:lvlText w:val=""/>
      <w:lvlPicBulletId w:val="0"/>
      <w:lvlJc w:val="left"/>
      <w:pPr>
        <w:tabs>
          <w:tab w:val="num" w:pos="720"/>
        </w:tabs>
        <w:ind w:left="720" w:hanging="360"/>
      </w:pPr>
      <w:rPr>
        <w:rFonts w:ascii="Symbol" w:hAnsi="Symbol" w:hint="default"/>
      </w:rPr>
    </w:lvl>
    <w:lvl w:ilvl="1" w:tplc="E94488DE" w:tentative="1">
      <w:start w:val="1"/>
      <w:numFmt w:val="bullet"/>
      <w:lvlText w:val=""/>
      <w:lvlJc w:val="left"/>
      <w:pPr>
        <w:tabs>
          <w:tab w:val="num" w:pos="1440"/>
        </w:tabs>
        <w:ind w:left="1440" w:hanging="360"/>
      </w:pPr>
      <w:rPr>
        <w:rFonts w:ascii="Symbol" w:hAnsi="Symbol" w:hint="default"/>
      </w:rPr>
    </w:lvl>
    <w:lvl w:ilvl="2" w:tplc="266A1ED0" w:tentative="1">
      <w:start w:val="1"/>
      <w:numFmt w:val="bullet"/>
      <w:lvlText w:val=""/>
      <w:lvlJc w:val="left"/>
      <w:pPr>
        <w:tabs>
          <w:tab w:val="num" w:pos="2160"/>
        </w:tabs>
        <w:ind w:left="2160" w:hanging="360"/>
      </w:pPr>
      <w:rPr>
        <w:rFonts w:ascii="Symbol" w:hAnsi="Symbol" w:hint="default"/>
      </w:rPr>
    </w:lvl>
    <w:lvl w:ilvl="3" w:tplc="949CB690" w:tentative="1">
      <w:start w:val="1"/>
      <w:numFmt w:val="bullet"/>
      <w:lvlText w:val=""/>
      <w:lvlJc w:val="left"/>
      <w:pPr>
        <w:tabs>
          <w:tab w:val="num" w:pos="2880"/>
        </w:tabs>
        <w:ind w:left="2880" w:hanging="360"/>
      </w:pPr>
      <w:rPr>
        <w:rFonts w:ascii="Symbol" w:hAnsi="Symbol" w:hint="default"/>
      </w:rPr>
    </w:lvl>
    <w:lvl w:ilvl="4" w:tplc="59301B0C" w:tentative="1">
      <w:start w:val="1"/>
      <w:numFmt w:val="bullet"/>
      <w:lvlText w:val=""/>
      <w:lvlJc w:val="left"/>
      <w:pPr>
        <w:tabs>
          <w:tab w:val="num" w:pos="3600"/>
        </w:tabs>
        <w:ind w:left="3600" w:hanging="360"/>
      </w:pPr>
      <w:rPr>
        <w:rFonts w:ascii="Symbol" w:hAnsi="Symbol" w:hint="default"/>
      </w:rPr>
    </w:lvl>
    <w:lvl w:ilvl="5" w:tplc="0A92E63A" w:tentative="1">
      <w:start w:val="1"/>
      <w:numFmt w:val="bullet"/>
      <w:lvlText w:val=""/>
      <w:lvlJc w:val="left"/>
      <w:pPr>
        <w:tabs>
          <w:tab w:val="num" w:pos="4320"/>
        </w:tabs>
        <w:ind w:left="4320" w:hanging="360"/>
      </w:pPr>
      <w:rPr>
        <w:rFonts w:ascii="Symbol" w:hAnsi="Symbol" w:hint="default"/>
      </w:rPr>
    </w:lvl>
    <w:lvl w:ilvl="6" w:tplc="DAA6940C" w:tentative="1">
      <w:start w:val="1"/>
      <w:numFmt w:val="bullet"/>
      <w:lvlText w:val=""/>
      <w:lvlJc w:val="left"/>
      <w:pPr>
        <w:tabs>
          <w:tab w:val="num" w:pos="5040"/>
        </w:tabs>
        <w:ind w:left="5040" w:hanging="360"/>
      </w:pPr>
      <w:rPr>
        <w:rFonts w:ascii="Symbol" w:hAnsi="Symbol" w:hint="default"/>
      </w:rPr>
    </w:lvl>
    <w:lvl w:ilvl="7" w:tplc="365604D0" w:tentative="1">
      <w:start w:val="1"/>
      <w:numFmt w:val="bullet"/>
      <w:lvlText w:val=""/>
      <w:lvlJc w:val="left"/>
      <w:pPr>
        <w:tabs>
          <w:tab w:val="num" w:pos="5760"/>
        </w:tabs>
        <w:ind w:left="5760" w:hanging="360"/>
      </w:pPr>
      <w:rPr>
        <w:rFonts w:ascii="Symbol" w:hAnsi="Symbol" w:hint="default"/>
      </w:rPr>
    </w:lvl>
    <w:lvl w:ilvl="8" w:tplc="DEA6348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E3350DA"/>
    <w:multiLevelType w:val="multilevel"/>
    <w:tmpl w:val="24A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20F9B"/>
    <w:multiLevelType w:val="multilevel"/>
    <w:tmpl w:val="9FBA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C844D8"/>
    <w:multiLevelType w:val="multilevel"/>
    <w:tmpl w:val="9AA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005436"/>
    <w:multiLevelType w:val="multilevel"/>
    <w:tmpl w:val="C87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B63157"/>
    <w:multiLevelType w:val="multilevel"/>
    <w:tmpl w:val="1A4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467557"/>
    <w:multiLevelType w:val="multilevel"/>
    <w:tmpl w:val="D64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7F00AD"/>
    <w:multiLevelType w:val="multilevel"/>
    <w:tmpl w:val="590C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A379A5"/>
    <w:multiLevelType w:val="multilevel"/>
    <w:tmpl w:val="1B0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E00131"/>
    <w:multiLevelType w:val="multilevel"/>
    <w:tmpl w:val="DB7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D73490"/>
    <w:multiLevelType w:val="multilevel"/>
    <w:tmpl w:val="61D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7572F2"/>
    <w:multiLevelType w:val="multilevel"/>
    <w:tmpl w:val="EF04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F24638"/>
    <w:multiLevelType w:val="multilevel"/>
    <w:tmpl w:val="47F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F733F0"/>
    <w:multiLevelType w:val="multilevel"/>
    <w:tmpl w:val="79D4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862F8E"/>
    <w:multiLevelType w:val="multilevel"/>
    <w:tmpl w:val="2CD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231CE8"/>
    <w:multiLevelType w:val="multilevel"/>
    <w:tmpl w:val="2BA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FE5A1C"/>
    <w:multiLevelType w:val="multilevel"/>
    <w:tmpl w:val="6D4C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477C28"/>
    <w:multiLevelType w:val="multilevel"/>
    <w:tmpl w:val="A0D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CC6FA8"/>
    <w:multiLevelType w:val="multilevel"/>
    <w:tmpl w:val="840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BA18A7"/>
    <w:multiLevelType w:val="multilevel"/>
    <w:tmpl w:val="DD38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6E6D19"/>
    <w:multiLevelType w:val="multilevel"/>
    <w:tmpl w:val="5C6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E20239"/>
    <w:multiLevelType w:val="multilevel"/>
    <w:tmpl w:val="F29855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7385AD3"/>
    <w:multiLevelType w:val="multilevel"/>
    <w:tmpl w:val="4A20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156336"/>
    <w:multiLevelType w:val="multilevel"/>
    <w:tmpl w:val="92DC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D76162"/>
    <w:multiLevelType w:val="multilevel"/>
    <w:tmpl w:val="634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275F81"/>
    <w:multiLevelType w:val="multilevel"/>
    <w:tmpl w:val="50C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700A54"/>
    <w:multiLevelType w:val="hybridMultilevel"/>
    <w:tmpl w:val="DDD4B1B6"/>
    <w:lvl w:ilvl="0" w:tplc="2F30CB9E">
      <w:start w:val="1"/>
      <w:numFmt w:val="bullet"/>
      <w:lvlText w:val=""/>
      <w:lvlPicBulletId w:val="0"/>
      <w:lvlJc w:val="left"/>
      <w:pPr>
        <w:tabs>
          <w:tab w:val="num" w:pos="720"/>
        </w:tabs>
        <w:ind w:left="720" w:hanging="360"/>
      </w:pPr>
      <w:rPr>
        <w:rFonts w:ascii="Symbol" w:hAnsi="Symbol" w:hint="default"/>
      </w:rPr>
    </w:lvl>
    <w:lvl w:ilvl="1" w:tplc="1D1885E4" w:tentative="1">
      <w:start w:val="1"/>
      <w:numFmt w:val="bullet"/>
      <w:lvlText w:val=""/>
      <w:lvlJc w:val="left"/>
      <w:pPr>
        <w:tabs>
          <w:tab w:val="num" w:pos="1440"/>
        </w:tabs>
        <w:ind w:left="1440" w:hanging="360"/>
      </w:pPr>
      <w:rPr>
        <w:rFonts w:ascii="Symbol" w:hAnsi="Symbol" w:hint="default"/>
      </w:rPr>
    </w:lvl>
    <w:lvl w:ilvl="2" w:tplc="259C3CCC" w:tentative="1">
      <w:start w:val="1"/>
      <w:numFmt w:val="bullet"/>
      <w:lvlText w:val=""/>
      <w:lvlJc w:val="left"/>
      <w:pPr>
        <w:tabs>
          <w:tab w:val="num" w:pos="2160"/>
        </w:tabs>
        <w:ind w:left="2160" w:hanging="360"/>
      </w:pPr>
      <w:rPr>
        <w:rFonts w:ascii="Symbol" w:hAnsi="Symbol" w:hint="default"/>
      </w:rPr>
    </w:lvl>
    <w:lvl w:ilvl="3" w:tplc="C2CED0DE" w:tentative="1">
      <w:start w:val="1"/>
      <w:numFmt w:val="bullet"/>
      <w:lvlText w:val=""/>
      <w:lvlJc w:val="left"/>
      <w:pPr>
        <w:tabs>
          <w:tab w:val="num" w:pos="2880"/>
        </w:tabs>
        <w:ind w:left="2880" w:hanging="360"/>
      </w:pPr>
      <w:rPr>
        <w:rFonts w:ascii="Symbol" w:hAnsi="Symbol" w:hint="default"/>
      </w:rPr>
    </w:lvl>
    <w:lvl w:ilvl="4" w:tplc="5AD03AF6" w:tentative="1">
      <w:start w:val="1"/>
      <w:numFmt w:val="bullet"/>
      <w:lvlText w:val=""/>
      <w:lvlJc w:val="left"/>
      <w:pPr>
        <w:tabs>
          <w:tab w:val="num" w:pos="3600"/>
        </w:tabs>
        <w:ind w:left="3600" w:hanging="360"/>
      </w:pPr>
      <w:rPr>
        <w:rFonts w:ascii="Symbol" w:hAnsi="Symbol" w:hint="default"/>
      </w:rPr>
    </w:lvl>
    <w:lvl w:ilvl="5" w:tplc="83BC3B70" w:tentative="1">
      <w:start w:val="1"/>
      <w:numFmt w:val="bullet"/>
      <w:lvlText w:val=""/>
      <w:lvlJc w:val="left"/>
      <w:pPr>
        <w:tabs>
          <w:tab w:val="num" w:pos="4320"/>
        </w:tabs>
        <w:ind w:left="4320" w:hanging="360"/>
      </w:pPr>
      <w:rPr>
        <w:rFonts w:ascii="Symbol" w:hAnsi="Symbol" w:hint="default"/>
      </w:rPr>
    </w:lvl>
    <w:lvl w:ilvl="6" w:tplc="95820C52" w:tentative="1">
      <w:start w:val="1"/>
      <w:numFmt w:val="bullet"/>
      <w:lvlText w:val=""/>
      <w:lvlJc w:val="left"/>
      <w:pPr>
        <w:tabs>
          <w:tab w:val="num" w:pos="5040"/>
        </w:tabs>
        <w:ind w:left="5040" w:hanging="360"/>
      </w:pPr>
      <w:rPr>
        <w:rFonts w:ascii="Symbol" w:hAnsi="Symbol" w:hint="default"/>
      </w:rPr>
    </w:lvl>
    <w:lvl w:ilvl="7" w:tplc="F6968758" w:tentative="1">
      <w:start w:val="1"/>
      <w:numFmt w:val="bullet"/>
      <w:lvlText w:val=""/>
      <w:lvlJc w:val="left"/>
      <w:pPr>
        <w:tabs>
          <w:tab w:val="num" w:pos="5760"/>
        </w:tabs>
        <w:ind w:left="5760" w:hanging="360"/>
      </w:pPr>
      <w:rPr>
        <w:rFonts w:ascii="Symbol" w:hAnsi="Symbol" w:hint="default"/>
      </w:rPr>
    </w:lvl>
    <w:lvl w:ilvl="8" w:tplc="B7AE30EC"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07C434A"/>
    <w:multiLevelType w:val="multilevel"/>
    <w:tmpl w:val="71A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B02AED"/>
    <w:multiLevelType w:val="multilevel"/>
    <w:tmpl w:val="E922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D665F8"/>
    <w:multiLevelType w:val="multilevel"/>
    <w:tmpl w:val="3ED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195B76"/>
    <w:multiLevelType w:val="hybridMultilevel"/>
    <w:tmpl w:val="16725B4E"/>
    <w:lvl w:ilvl="0" w:tplc="66B46D5E">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5E0592"/>
    <w:multiLevelType w:val="multilevel"/>
    <w:tmpl w:val="A15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444633"/>
    <w:multiLevelType w:val="multilevel"/>
    <w:tmpl w:val="B0A6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422E6F"/>
    <w:multiLevelType w:val="multilevel"/>
    <w:tmpl w:val="246A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EE7F47"/>
    <w:multiLevelType w:val="multilevel"/>
    <w:tmpl w:val="3BD8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27636D"/>
    <w:multiLevelType w:val="multilevel"/>
    <w:tmpl w:val="174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EF1142"/>
    <w:multiLevelType w:val="multilevel"/>
    <w:tmpl w:val="94A8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E83E7C"/>
    <w:multiLevelType w:val="multilevel"/>
    <w:tmpl w:val="C9D0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3"/>
  </w:num>
  <w:num w:numId="4">
    <w:abstractNumId w:val="14"/>
  </w:num>
  <w:num w:numId="5">
    <w:abstractNumId w:val="20"/>
  </w:num>
  <w:num w:numId="6">
    <w:abstractNumId w:val="23"/>
  </w:num>
  <w:num w:numId="7">
    <w:abstractNumId w:val="38"/>
  </w:num>
  <w:num w:numId="8">
    <w:abstractNumId w:val="6"/>
  </w:num>
  <w:num w:numId="9">
    <w:abstractNumId w:val="18"/>
  </w:num>
  <w:num w:numId="10">
    <w:abstractNumId w:val="8"/>
  </w:num>
  <w:num w:numId="11">
    <w:abstractNumId w:val="37"/>
  </w:num>
  <w:num w:numId="12">
    <w:abstractNumId w:val="40"/>
  </w:num>
  <w:num w:numId="13">
    <w:abstractNumId w:val="11"/>
  </w:num>
  <w:num w:numId="14">
    <w:abstractNumId w:val="41"/>
  </w:num>
  <w:num w:numId="15">
    <w:abstractNumId w:val="49"/>
  </w:num>
  <w:num w:numId="16">
    <w:abstractNumId w:val="15"/>
  </w:num>
  <w:num w:numId="17">
    <w:abstractNumId w:val="36"/>
  </w:num>
  <w:num w:numId="18">
    <w:abstractNumId w:val="22"/>
  </w:num>
  <w:num w:numId="19">
    <w:abstractNumId w:val="46"/>
  </w:num>
  <w:num w:numId="20">
    <w:abstractNumId w:val="50"/>
  </w:num>
  <w:num w:numId="21">
    <w:abstractNumId w:val="4"/>
  </w:num>
  <w:num w:numId="22">
    <w:abstractNumId w:val="19"/>
  </w:num>
  <w:num w:numId="23">
    <w:abstractNumId w:val="12"/>
  </w:num>
  <w:num w:numId="24">
    <w:abstractNumId w:val="44"/>
  </w:num>
  <w:num w:numId="25">
    <w:abstractNumId w:val="9"/>
  </w:num>
  <w:num w:numId="26">
    <w:abstractNumId w:val="25"/>
  </w:num>
  <w:num w:numId="27">
    <w:abstractNumId w:val="33"/>
  </w:num>
  <w:num w:numId="28">
    <w:abstractNumId w:val="29"/>
  </w:num>
  <w:num w:numId="29">
    <w:abstractNumId w:val="16"/>
  </w:num>
  <w:num w:numId="30">
    <w:abstractNumId w:val="32"/>
  </w:num>
  <w:num w:numId="31">
    <w:abstractNumId w:val="34"/>
  </w:num>
  <w:num w:numId="32">
    <w:abstractNumId w:val="42"/>
  </w:num>
  <w:num w:numId="33">
    <w:abstractNumId w:val="5"/>
  </w:num>
  <w:num w:numId="34">
    <w:abstractNumId w:val="35"/>
  </w:num>
  <w:num w:numId="35">
    <w:abstractNumId w:val="35"/>
    <w:lvlOverride w:ilvl="1">
      <w:lvl w:ilvl="1">
        <w:numFmt w:val="bullet"/>
        <w:lvlText w:val=""/>
        <w:lvlJc w:val="left"/>
        <w:pPr>
          <w:tabs>
            <w:tab w:val="num" w:pos="1440"/>
          </w:tabs>
          <w:ind w:left="1440" w:hanging="360"/>
        </w:pPr>
        <w:rPr>
          <w:rFonts w:ascii="Symbol" w:hAnsi="Symbol" w:hint="default"/>
          <w:sz w:val="20"/>
        </w:rPr>
      </w:lvl>
    </w:lvlOverride>
  </w:num>
  <w:num w:numId="36">
    <w:abstractNumId w:val="31"/>
  </w:num>
  <w:num w:numId="37">
    <w:abstractNumId w:val="30"/>
  </w:num>
  <w:num w:numId="38">
    <w:abstractNumId w:val="10"/>
  </w:num>
  <w:num w:numId="39">
    <w:abstractNumId w:val="7"/>
  </w:num>
  <w:num w:numId="40">
    <w:abstractNumId w:val="28"/>
  </w:num>
  <w:num w:numId="41">
    <w:abstractNumId w:val="26"/>
  </w:num>
  <w:num w:numId="42">
    <w:abstractNumId w:val="27"/>
  </w:num>
  <w:num w:numId="43">
    <w:abstractNumId w:val="17"/>
  </w:num>
  <w:num w:numId="44">
    <w:abstractNumId w:val="3"/>
  </w:num>
  <w:num w:numId="45">
    <w:abstractNumId w:val="24"/>
  </w:num>
  <w:num w:numId="46">
    <w:abstractNumId w:val="45"/>
  </w:num>
  <w:num w:numId="47">
    <w:abstractNumId w:val="47"/>
  </w:num>
  <w:num w:numId="48">
    <w:abstractNumId w:val="2"/>
  </w:num>
  <w:num w:numId="49">
    <w:abstractNumId w:val="48"/>
  </w:num>
  <w:num w:numId="50">
    <w:abstractNumId w:val="21"/>
  </w:num>
  <w:num w:numId="51">
    <w:abstractNumId w:val="39"/>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D8"/>
    <w:rsid w:val="000421FB"/>
    <w:rsid w:val="0007538E"/>
    <w:rsid w:val="00112DE7"/>
    <w:rsid w:val="00117B02"/>
    <w:rsid w:val="00170D55"/>
    <w:rsid w:val="002554CD"/>
    <w:rsid w:val="00293B83"/>
    <w:rsid w:val="002B4294"/>
    <w:rsid w:val="00333D0D"/>
    <w:rsid w:val="00476B44"/>
    <w:rsid w:val="004C049F"/>
    <w:rsid w:val="005000E2"/>
    <w:rsid w:val="006A3CE7"/>
    <w:rsid w:val="006F0E9D"/>
    <w:rsid w:val="00790C44"/>
    <w:rsid w:val="008F2F76"/>
    <w:rsid w:val="00962AA0"/>
    <w:rsid w:val="00A02841"/>
    <w:rsid w:val="00A52ED8"/>
    <w:rsid w:val="00B54E10"/>
    <w:rsid w:val="00C35F57"/>
    <w:rsid w:val="00C6554A"/>
    <w:rsid w:val="00D0138C"/>
    <w:rsid w:val="00D10816"/>
    <w:rsid w:val="00D753EB"/>
    <w:rsid w:val="00ED7C44"/>
    <w:rsid w:val="00F47822"/>
    <w:rsid w:val="00F8201A"/>
    <w:rsid w:val="00FB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3D39B"/>
  <w15:chartTrackingRefBased/>
  <w15:docId w15:val="{942289CF-4442-45C5-AFE5-C05ED53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A52ED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TOCHeading">
    <w:name w:val="TOC Heading"/>
    <w:basedOn w:val="Heading1"/>
    <w:next w:val="Normal"/>
    <w:uiPriority w:val="39"/>
    <w:unhideWhenUsed/>
    <w:qFormat/>
    <w:rsid w:val="00A52ED8"/>
    <w:pPr>
      <w:spacing w:before="240" w:after="0" w:line="259" w:lineRule="auto"/>
      <w:contextualSpacing w:val="0"/>
      <w:outlineLvl w:val="9"/>
    </w:pPr>
    <w:rPr>
      <w:szCs w:val="32"/>
    </w:rPr>
  </w:style>
  <w:style w:type="paragraph" w:styleId="TOC3">
    <w:name w:val="toc 3"/>
    <w:basedOn w:val="Normal"/>
    <w:next w:val="Normal"/>
    <w:autoRedefine/>
    <w:uiPriority w:val="39"/>
    <w:unhideWhenUsed/>
    <w:rsid w:val="00A52ED8"/>
    <w:pPr>
      <w:spacing w:after="100"/>
      <w:ind w:left="440"/>
    </w:pPr>
  </w:style>
  <w:style w:type="paragraph" w:styleId="ListParagraph">
    <w:name w:val="List Paragraph"/>
    <w:basedOn w:val="Normal"/>
    <w:uiPriority w:val="34"/>
    <w:unhideWhenUsed/>
    <w:qFormat/>
    <w:rsid w:val="00FB4297"/>
    <w:pPr>
      <w:ind w:left="720"/>
      <w:contextualSpacing/>
    </w:pPr>
  </w:style>
  <w:style w:type="paragraph" w:styleId="TOC1">
    <w:name w:val="toc 1"/>
    <w:basedOn w:val="Normal"/>
    <w:next w:val="Normal"/>
    <w:autoRedefine/>
    <w:uiPriority w:val="39"/>
    <w:unhideWhenUsed/>
    <w:rsid w:val="00FB429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150971">
      <w:bodyDiv w:val="1"/>
      <w:marLeft w:val="0"/>
      <w:marRight w:val="0"/>
      <w:marTop w:val="0"/>
      <w:marBottom w:val="0"/>
      <w:divBdr>
        <w:top w:val="none" w:sz="0" w:space="0" w:color="auto"/>
        <w:left w:val="none" w:sz="0" w:space="0" w:color="auto"/>
        <w:bottom w:val="none" w:sz="0" w:space="0" w:color="auto"/>
        <w:right w:val="none" w:sz="0" w:space="0" w:color="auto"/>
      </w:divBdr>
    </w:div>
    <w:div w:id="15913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8F"/>
    <w:rsid w:val="006F6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CA167EE6A44C7C8F78FD794BB3BFD1">
    <w:name w:val="F9CA167EE6A44C7C8F78FD794BB3BFD1"/>
  </w:style>
  <w:style w:type="paragraph" w:customStyle="1" w:styleId="D2F781D0282C47BABEA1D1D0ED5EC4E5">
    <w:name w:val="D2F781D0282C47BABEA1D1D0ED5EC4E5"/>
  </w:style>
  <w:style w:type="paragraph" w:customStyle="1" w:styleId="4EF0A14F7F7F4427ACB276867F7EBED6">
    <w:name w:val="4EF0A14F7F7F4427ACB276867F7EBED6"/>
  </w:style>
  <w:style w:type="paragraph" w:customStyle="1" w:styleId="CED695CC11F9425A9447BCEBB6B381A4">
    <w:name w:val="CED695CC11F9425A9447BCEBB6B381A4"/>
  </w:style>
  <w:style w:type="paragraph" w:customStyle="1" w:styleId="5DDEA31D5D284B73A91629C3DF8E5AD4">
    <w:name w:val="5DDEA31D5D284B73A91629C3DF8E5AD4"/>
  </w:style>
  <w:style w:type="paragraph" w:customStyle="1" w:styleId="FBA67D6E80844DA2A110E12D9DF4A9B9">
    <w:name w:val="FBA67D6E80844DA2A110E12D9DF4A9B9"/>
  </w:style>
  <w:style w:type="paragraph" w:customStyle="1" w:styleId="2E1588E5942D4C718F699D1C812AF595">
    <w:name w:val="2E1588E5942D4C718F699D1C812AF59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C4696E26090445D8B6D265B4EC8559BC">
    <w:name w:val="C4696E26090445D8B6D265B4EC8559BC"/>
  </w:style>
  <w:style w:type="paragraph" w:customStyle="1" w:styleId="3DC0C7A214974E54A30000D2EEB4C90B">
    <w:name w:val="3DC0C7A214974E54A30000D2EEB4C90B"/>
  </w:style>
  <w:style w:type="paragraph" w:customStyle="1" w:styleId="3DB997AE776449788697C7EF5052B903">
    <w:name w:val="3DB997AE776449788697C7EF5052B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16</TotalTime>
  <Pages>18</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Gisylia Geyoro</dc:creator>
  <cp:keywords/>
  <dc:description/>
  <cp:lastModifiedBy>Gisylia Geyoro</cp:lastModifiedBy>
  <cp:revision>2</cp:revision>
  <dcterms:created xsi:type="dcterms:W3CDTF">2018-05-04T11:09:00Z</dcterms:created>
  <dcterms:modified xsi:type="dcterms:W3CDTF">2018-05-04T11:26:00Z</dcterms:modified>
</cp:coreProperties>
</file>